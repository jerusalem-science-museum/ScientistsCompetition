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01" w:rsidRPr="00EC1BCE" w:rsidRDefault="003D25CB" w:rsidP="003D25CB">
      <w:pPr>
        <w:pStyle w:val="a5"/>
        <w:rPr>
          <w:rFonts w:asciiTheme="majorBidi" w:hAnsiTheme="majorBidi"/>
          <w:noProof/>
          <w:rtl/>
        </w:rPr>
      </w:pPr>
      <w:r w:rsidRPr="00EC1BCE">
        <w:rPr>
          <w:rFonts w:asciiTheme="majorBidi" w:hAnsiTheme="majorBidi"/>
          <w:noProof/>
          <w:rtl/>
        </w:rPr>
        <w:t xml:space="preserve">מפרט דרישות תוכנה </w:t>
      </w:r>
      <w:r w:rsidR="003C1601" w:rsidRPr="00EC1BCE">
        <w:rPr>
          <w:rFonts w:asciiTheme="majorBidi" w:hAnsiTheme="majorBidi"/>
          <w:noProof/>
          <w:rtl/>
        </w:rPr>
        <w:t xml:space="preserve"> - </w:t>
      </w:r>
      <w:r w:rsidRPr="00EC1BCE">
        <w:rPr>
          <w:rFonts w:asciiTheme="majorBidi" w:hAnsiTheme="majorBidi"/>
          <w:noProof/>
        </w:rPr>
        <w:t>SRS</w:t>
      </w:r>
    </w:p>
    <w:p w:rsidR="00577A0E" w:rsidRPr="00EC1BCE" w:rsidRDefault="003C1601" w:rsidP="00CD0E1A">
      <w:pPr>
        <w:pStyle w:val="1"/>
        <w:rPr>
          <w:rFonts w:asciiTheme="majorBidi" w:hAnsiTheme="majorBidi"/>
          <w:noProof/>
          <w:rtl/>
        </w:rPr>
      </w:pPr>
      <w:bookmarkStart w:id="0" w:name="_Toc244791904"/>
      <w:bookmarkStart w:id="1" w:name="_Toc275493950"/>
      <w:r w:rsidRPr="00EC1BCE">
        <w:rPr>
          <w:rFonts w:asciiTheme="majorBidi" w:hAnsiTheme="majorBidi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93"/>
        <w:gridCol w:w="6629"/>
      </w:tblGrid>
      <w:tr w:rsidR="00577A0E" w:rsidRPr="00EC1BCE" w:rsidTr="003C1601">
        <w:tc>
          <w:tcPr>
            <w:tcW w:w="1893" w:type="dxa"/>
          </w:tcPr>
          <w:p w:rsidR="00577A0E" w:rsidRPr="00EC1BCE" w:rsidRDefault="00577A0E" w:rsidP="00577A0E">
            <w:pPr>
              <w:rPr>
                <w:rFonts w:asciiTheme="majorBidi" w:hAnsiTheme="majorBidi" w:cstheme="majorBidi"/>
                <w:noProof/>
                <w:rtl/>
              </w:rPr>
            </w:pPr>
            <w:bookmarkStart w:id="2" w:name="_Hlk510030308"/>
            <w:r w:rsidRPr="00EC1BCE">
              <w:rPr>
                <w:rFonts w:asciiTheme="majorBidi" w:hAnsiTheme="majorBidi" w:cstheme="majorBidi"/>
                <w:noProof/>
                <w:rtl/>
              </w:rPr>
              <w:t>שם הפרויקט</w:t>
            </w:r>
            <w:r w:rsidR="003C1601" w:rsidRPr="00EC1BCE">
              <w:rPr>
                <w:rFonts w:asciiTheme="majorBidi" w:hAnsiTheme="majorBidi" w:cstheme="majorBidi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557384" w:rsidRDefault="00673D13" w:rsidP="00673D13">
            <w:pPr>
              <w:pStyle w:val="a8"/>
              <w:rPr>
                <w:rFonts w:asciiTheme="majorBidi" w:hAnsiTheme="majorBidi" w:cstheme="majorBidi"/>
                <w:b/>
                <w:bCs/>
                <w:i/>
                <w:iCs w:val="0"/>
                <w:color w:val="000000" w:themeColor="text1"/>
                <w:u w:val="none"/>
                <w:rtl/>
              </w:rPr>
            </w:pPr>
            <w:r w:rsidRPr="00557384">
              <w:rPr>
                <w:rFonts w:asciiTheme="majorBidi" w:hAnsiTheme="majorBidi" w:cstheme="majorBidi"/>
                <w:b/>
                <w:bCs/>
                <w:i/>
                <w:iCs w:val="0"/>
                <w:color w:val="000000" w:themeColor="text1"/>
                <w:u w:val="none"/>
              </w:rPr>
              <w:t>Scientists Competition Registration System</w:t>
            </w:r>
          </w:p>
        </w:tc>
      </w:tr>
      <w:bookmarkEnd w:id="2"/>
      <w:tr w:rsidR="00577A0E" w:rsidRPr="00EC1BCE" w:rsidTr="003C1601">
        <w:tc>
          <w:tcPr>
            <w:tcW w:w="1893" w:type="dxa"/>
          </w:tcPr>
          <w:p w:rsidR="00577A0E" w:rsidRPr="00EC1BCE" w:rsidRDefault="00CD0E1A" w:rsidP="00577A0E">
            <w:pPr>
              <w:rPr>
                <w:rFonts w:asciiTheme="majorBidi" w:hAnsiTheme="majorBidi" w:cstheme="majorBidi"/>
                <w:noProof/>
                <w:rtl/>
              </w:rPr>
            </w:pPr>
            <w:r w:rsidRPr="00EC1BCE">
              <w:rPr>
                <w:rFonts w:asciiTheme="majorBidi" w:hAnsiTheme="majorBidi" w:cstheme="majorBidi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557384" w:rsidRDefault="00673D13" w:rsidP="00ED54C8">
            <w:pPr>
              <w:pStyle w:val="a8"/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</w:pPr>
            <w:r w:rsidRPr="00557384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עדי הלאלי, מורן זרגרי, אלכס לוינזון, איגור חולודנקו, איתי חפץ</w:t>
            </w:r>
          </w:p>
        </w:tc>
      </w:tr>
      <w:tr w:rsidR="00577A0E" w:rsidRPr="00EC1BCE" w:rsidTr="003C1601">
        <w:tc>
          <w:tcPr>
            <w:tcW w:w="1893" w:type="dxa"/>
          </w:tcPr>
          <w:p w:rsidR="00577A0E" w:rsidRPr="00EC1BCE" w:rsidRDefault="003C1601" w:rsidP="00577A0E">
            <w:pPr>
              <w:rPr>
                <w:rFonts w:asciiTheme="majorBidi" w:hAnsiTheme="majorBidi" w:cstheme="majorBidi"/>
                <w:noProof/>
                <w:rtl/>
              </w:rPr>
            </w:pPr>
            <w:r w:rsidRPr="00EC1BCE">
              <w:rPr>
                <w:rFonts w:asciiTheme="majorBidi" w:hAnsiTheme="majorBidi" w:cstheme="majorBidi"/>
                <w:noProof/>
                <w:rtl/>
              </w:rPr>
              <w:t>ק</w:t>
            </w:r>
            <w:r w:rsidR="0045597F">
              <w:rPr>
                <w:rFonts w:asciiTheme="majorBidi" w:hAnsiTheme="majorBidi" w:cstheme="majorBidi" w:hint="cs"/>
                <w:noProof/>
                <w:rtl/>
              </w:rPr>
              <w:t>י</w:t>
            </w:r>
            <w:r w:rsidRPr="00EC1BCE">
              <w:rPr>
                <w:rFonts w:asciiTheme="majorBidi" w:hAnsiTheme="majorBidi" w:cstheme="majorBidi"/>
                <w:noProof/>
                <w:rtl/>
              </w:rPr>
              <w:t>שורים:</w:t>
            </w:r>
          </w:p>
        </w:tc>
        <w:tc>
          <w:tcPr>
            <w:tcW w:w="6629" w:type="dxa"/>
          </w:tcPr>
          <w:p w:rsidR="00577A0E" w:rsidRPr="00EC1BCE" w:rsidRDefault="00B23F89" w:rsidP="009B6F70">
            <w:pPr>
              <w:rPr>
                <w:rFonts w:asciiTheme="majorBidi" w:hAnsiTheme="majorBidi" w:cstheme="majorBidi"/>
                <w:noProof/>
              </w:rPr>
            </w:pPr>
            <w:hyperlink r:id="rId8" w:history="1">
              <w:r w:rsidR="00C7598A">
                <w:rPr>
                  <w:rStyle w:val="Hyperlink"/>
                  <w:rFonts w:asciiTheme="majorBidi" w:hAnsiTheme="majorBidi" w:cstheme="majorBidi" w:hint="cs"/>
                  <w:rtl/>
                </w:rPr>
                <w:t>עמוד</w:t>
              </w:r>
              <w:r w:rsidR="0045597F" w:rsidRPr="0045597F">
                <w:rPr>
                  <w:rStyle w:val="Hyperlink"/>
                  <w:rFonts w:asciiTheme="majorBidi" w:hAnsiTheme="majorBidi" w:cstheme="majorBidi" w:hint="cs"/>
                  <w:rtl/>
                </w:rPr>
                <w:t xml:space="preserve"> הפרויקט</w:t>
              </w:r>
            </w:hyperlink>
            <w:r w:rsidR="0045597F">
              <w:rPr>
                <w:rFonts w:asciiTheme="majorBidi" w:hAnsiTheme="majorBidi" w:cstheme="majorBidi" w:hint="cs"/>
                <w:rtl/>
              </w:rPr>
              <w:t xml:space="preserve">, </w:t>
            </w:r>
            <w:hyperlink r:id="rId9" w:history="1">
              <w:r w:rsidR="0045597F" w:rsidRPr="0045597F">
                <w:rPr>
                  <w:rStyle w:val="Hyperlink"/>
                  <w:rFonts w:asciiTheme="majorBidi" w:hAnsiTheme="majorBidi" w:cstheme="majorBidi" w:hint="cs"/>
                  <w:rtl/>
                </w:rPr>
                <w:t>דרישות</w:t>
              </w:r>
            </w:hyperlink>
            <w:r w:rsidR="0045597F">
              <w:rPr>
                <w:rFonts w:asciiTheme="majorBidi" w:hAnsiTheme="majorBidi" w:cstheme="majorBidi" w:hint="cs"/>
                <w:rtl/>
              </w:rPr>
              <w:t xml:space="preserve">, </w:t>
            </w:r>
            <w:hyperlink r:id="rId10" w:anchor="/screens/d12245cc-1680-458d-89dd-4f0d7fb22724" w:history="1">
              <w:r w:rsidR="0045597F" w:rsidRPr="0045597F">
                <w:rPr>
                  <w:rStyle w:val="Hyperlink"/>
                  <w:rFonts w:asciiTheme="majorBidi" w:hAnsiTheme="majorBidi" w:cstheme="majorBidi" w:hint="cs"/>
                  <w:noProof/>
                  <w:rtl/>
                </w:rPr>
                <w:t>א</w:t>
              </w:r>
              <w:r w:rsidR="0045597F" w:rsidRPr="0045597F">
                <w:rPr>
                  <w:rStyle w:val="Hyperlink"/>
                  <w:rFonts w:asciiTheme="majorBidi" w:hAnsiTheme="majorBidi" w:cstheme="majorBidi" w:hint="cs"/>
                  <w:rtl/>
                </w:rPr>
                <w:t>ב טיפוס</w:t>
              </w:r>
            </w:hyperlink>
          </w:p>
        </w:tc>
      </w:tr>
    </w:tbl>
    <w:p w:rsidR="007D5D8D" w:rsidRPr="00EC1BCE" w:rsidRDefault="007D5D8D" w:rsidP="00D10ABB">
      <w:pPr>
        <w:rPr>
          <w:rFonts w:asciiTheme="majorBidi" w:hAnsiTheme="majorBidi" w:cstheme="majorBidi"/>
          <w:rtl/>
        </w:rPr>
      </w:pPr>
    </w:p>
    <w:sdt>
      <w:sdtPr>
        <w:rPr>
          <w:rFonts w:asciiTheme="majorBidi" w:eastAsiaTheme="minorHAnsi" w:hAnsiTheme="majorBid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Content>
        <w:p w:rsidR="00CC494F" w:rsidRPr="00EC1BCE" w:rsidRDefault="00ED58AB" w:rsidP="00CC494F">
          <w:pPr>
            <w:pStyle w:val="af"/>
            <w:bidi/>
            <w:rPr>
              <w:rFonts w:asciiTheme="majorBidi" w:eastAsiaTheme="minorEastAsia" w:hAnsiTheme="majorBidi"/>
              <w:noProof/>
            </w:rPr>
          </w:pPr>
          <w:r w:rsidRPr="00EC1BCE">
            <w:rPr>
              <w:rFonts w:asciiTheme="majorBidi" w:hAnsiTheme="majorBidi"/>
              <w:rtl/>
              <w:lang w:bidi="he-IL"/>
            </w:rPr>
            <w:t>תוכן העניינים</w:t>
          </w:r>
          <w:r w:rsidR="001C09C5" w:rsidRPr="00EC1BCE">
            <w:rPr>
              <w:rFonts w:asciiTheme="majorBidi" w:hAnsiTheme="majorBidi"/>
            </w:rPr>
            <w:fldChar w:fldCharType="begin"/>
          </w:r>
          <w:r w:rsidRPr="00EC1BCE">
            <w:rPr>
              <w:rFonts w:asciiTheme="majorBidi" w:hAnsiTheme="majorBidi"/>
            </w:rPr>
            <w:instrText xml:space="preserve"> TOC \o "1-3" \h \z \u </w:instrText>
          </w:r>
          <w:r w:rsidR="001C09C5" w:rsidRPr="00EC1BCE">
            <w:rPr>
              <w:rFonts w:asciiTheme="majorBidi" w:hAnsiTheme="majorBidi"/>
            </w:rPr>
            <w:fldChar w:fldCharType="separate"/>
          </w:r>
        </w:p>
        <w:p w:rsidR="00CC494F" w:rsidRPr="00EC1BCE" w:rsidRDefault="00B23F89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0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מידע כללי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A21D1">
              <w:rPr>
                <w:rFonts w:asciiTheme="majorBidi" w:hAnsiTheme="majorBidi" w:cstheme="majorBidi" w:hint="cs"/>
                <w:noProof/>
                <w:webHidden/>
                <w:rtl/>
              </w:rPr>
              <w:t>1</w:t>
            </w:r>
          </w:hyperlink>
        </w:p>
        <w:p w:rsidR="00CC494F" w:rsidRPr="00EC1BCE" w:rsidRDefault="00B23F89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1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הסטורית שינויים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A21D1">
              <w:rPr>
                <w:rFonts w:asciiTheme="majorBidi" w:hAnsiTheme="majorBidi" w:cstheme="majorBidi" w:hint="cs"/>
                <w:noProof/>
                <w:webHidden/>
                <w:rtl/>
              </w:rPr>
              <w:t>1</w:t>
            </w:r>
          </w:hyperlink>
        </w:p>
        <w:p w:rsidR="00CC494F" w:rsidRPr="00EC1BCE" w:rsidRDefault="00B23F89" w:rsidP="00CC494F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2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1.הקדמה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 w:hint="cs"/>
                <w:noProof/>
                <w:webHidden/>
                <w:rtl/>
              </w:rPr>
              <w:t>2</w:t>
            </w:r>
          </w:hyperlink>
        </w:p>
        <w:p w:rsidR="00CC494F" w:rsidRPr="00EC1BCE" w:rsidRDefault="00B23F89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3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1.1מטרה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 w:hint="cs"/>
                <w:noProof/>
                <w:webHidden/>
                <w:rtl/>
              </w:rPr>
              <w:t>2</w:t>
            </w:r>
          </w:hyperlink>
        </w:p>
        <w:p w:rsidR="00CC494F" w:rsidRPr="00EC1BCE" w:rsidRDefault="00B23F89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4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1.2היקף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/>
                <w:noProof/>
                <w:webHidden/>
              </w:rPr>
              <w:t>2</w:t>
            </w:r>
          </w:hyperlink>
        </w:p>
        <w:p w:rsidR="00CC494F" w:rsidRPr="00EC1BCE" w:rsidRDefault="00B23F89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5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1.3מילון מונחים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/>
                <w:noProof/>
                <w:webHidden/>
              </w:rPr>
              <w:t>2</w:t>
            </w:r>
          </w:hyperlink>
        </w:p>
        <w:p w:rsidR="00CC494F" w:rsidRPr="00EC1BCE" w:rsidRDefault="00B23F89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6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1.4סקירה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/>
                <w:noProof/>
                <w:webHidden/>
              </w:rPr>
              <w:t>3</w:t>
            </w:r>
          </w:hyperlink>
        </w:p>
        <w:p w:rsidR="00CC494F" w:rsidRPr="00EC1BCE" w:rsidRDefault="00B23F89" w:rsidP="00CC494F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7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2.תרחישי שימוש – </w:t>
            </w:r>
            <w:r w:rsidR="00CC494F" w:rsidRPr="00EC1BCE">
              <w:rPr>
                <w:rStyle w:val="Hyperlink"/>
                <w:rFonts w:asciiTheme="majorBidi" w:hAnsiTheme="majorBidi" w:cstheme="majorBidi"/>
                <w:noProof/>
              </w:rPr>
              <w:t>Use Cases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/>
                <w:noProof/>
                <w:webHidden/>
              </w:rPr>
              <w:t>3</w:t>
            </w:r>
          </w:hyperlink>
        </w:p>
        <w:p w:rsidR="00CC494F" w:rsidRPr="00EC1BCE" w:rsidRDefault="00B23F89" w:rsidP="00CC494F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8" w:history="1">
            <w:r w:rsidR="00446299">
              <w:rPr>
                <w:rStyle w:val="Hyperlink"/>
                <w:rFonts w:asciiTheme="majorBidi" w:hAnsiTheme="majorBidi" w:cstheme="majorBidi" w:hint="cs"/>
                <w:noProof/>
                <w:rtl/>
              </w:rPr>
              <w:t>3.</w:t>
            </w:r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סיפורי משתמשים – </w:t>
            </w:r>
            <w:r w:rsidR="00CC494F" w:rsidRPr="00EC1BCE">
              <w:rPr>
                <w:rStyle w:val="Hyperlink"/>
                <w:rFonts w:asciiTheme="majorBidi" w:hAnsiTheme="majorBidi" w:cstheme="majorBidi"/>
                <w:noProof/>
              </w:rPr>
              <w:t>UserStories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 w:hint="cs"/>
                <w:noProof/>
                <w:webHidden/>
                <w:rtl/>
              </w:rPr>
              <w:t>5</w:t>
            </w:r>
          </w:hyperlink>
        </w:p>
        <w:p w:rsidR="00CC494F" w:rsidRPr="00EC1BCE" w:rsidRDefault="00B23F89" w:rsidP="00CC494F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59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4.דרישות סביבה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 w:hint="cs"/>
                <w:noProof/>
                <w:webHidden/>
                <w:rtl/>
              </w:rPr>
              <w:t>6</w:t>
            </w:r>
          </w:hyperlink>
        </w:p>
        <w:p w:rsidR="00CC494F" w:rsidRPr="00EC1BCE" w:rsidRDefault="00B23F89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63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4.1דרישות חומרה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852727">
              <w:rPr>
                <w:rFonts w:asciiTheme="majorBidi" w:hAnsiTheme="majorBidi" w:cstheme="majorBidi" w:hint="cs"/>
                <w:noProof/>
                <w:webHidden/>
                <w:rtl/>
              </w:rPr>
              <w:t>6</w:t>
            </w:r>
          </w:hyperlink>
        </w:p>
        <w:p w:rsidR="00CC494F" w:rsidRPr="00EC1BCE" w:rsidRDefault="00B23F89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64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4.2דרישות תוכנה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852727">
              <w:rPr>
                <w:rFonts w:asciiTheme="majorBidi" w:hAnsiTheme="majorBidi" w:cstheme="majorBidi" w:hint="cs"/>
                <w:noProof/>
                <w:webHidden/>
                <w:rtl/>
              </w:rPr>
              <w:t>6</w:t>
            </w:r>
          </w:hyperlink>
        </w:p>
        <w:p w:rsidR="00CC494F" w:rsidRPr="00EC1BCE" w:rsidRDefault="00B23F89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65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4.3דרישות נוספות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852727">
              <w:rPr>
                <w:rFonts w:asciiTheme="majorBidi" w:hAnsiTheme="majorBidi" w:cstheme="majorBidi" w:hint="cs"/>
                <w:noProof/>
                <w:webHidden/>
                <w:rtl/>
              </w:rPr>
              <w:t>6</w:t>
            </w:r>
          </w:hyperlink>
        </w:p>
        <w:p w:rsidR="00CC494F" w:rsidRDefault="00B23F89" w:rsidP="00CC494F">
          <w:pPr>
            <w:pStyle w:val="TOC2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rtl/>
            </w:rPr>
          </w:pPr>
          <w:hyperlink w:anchor="_Toc275493966" w:history="1">
            <w:r w:rsidR="00CC494F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>4.4ממשק משתמש – אב טיפוס</w:t>
            </w:r>
            <w:r w:rsidR="00CC494F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A051AB">
              <w:rPr>
                <w:rFonts w:asciiTheme="majorBidi" w:hAnsiTheme="majorBidi" w:cstheme="majorBidi" w:hint="cs"/>
                <w:noProof/>
                <w:webHidden/>
                <w:rtl/>
              </w:rPr>
              <w:t>7</w:t>
            </w:r>
          </w:hyperlink>
        </w:p>
        <w:p w:rsidR="001E010D" w:rsidRPr="00EC1BCE" w:rsidRDefault="00B23F89" w:rsidP="001E010D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275493959" w:history="1">
            <w:r w:rsidR="001E010D">
              <w:rPr>
                <w:rStyle w:val="Hyperlink"/>
                <w:rFonts w:asciiTheme="majorBidi" w:hAnsiTheme="majorBidi" w:cstheme="majorBidi"/>
                <w:noProof/>
              </w:rPr>
              <w:t>5</w:t>
            </w:r>
            <w:r w:rsidR="001E010D" w:rsidRPr="00EC1BCE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.דרישות </w:t>
            </w:r>
            <w:r w:rsidR="001E010D">
              <w:rPr>
                <w:rStyle w:val="Hyperlink"/>
                <w:rFonts w:asciiTheme="majorBidi" w:hAnsiTheme="majorBidi" w:cstheme="majorBidi" w:hint="cs"/>
                <w:noProof/>
                <w:rtl/>
              </w:rPr>
              <w:t>לבירור נוסף</w:t>
            </w:r>
            <w:r w:rsidR="001E010D"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1E010D">
              <w:rPr>
                <w:rFonts w:asciiTheme="majorBidi" w:hAnsiTheme="majorBidi" w:cstheme="majorBidi" w:hint="cs"/>
                <w:noProof/>
                <w:webHidden/>
                <w:rtl/>
              </w:rPr>
              <w:t>9</w:t>
            </w:r>
          </w:hyperlink>
        </w:p>
        <w:p w:rsidR="002F39CB" w:rsidRPr="00EC1BCE" w:rsidRDefault="002F39CB" w:rsidP="002F39CB">
          <w:pPr>
            <w:pStyle w:val="TOC1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275493959" w:history="1">
            <w:r>
              <w:rPr>
                <w:rStyle w:val="Hyperlink"/>
                <w:rFonts w:asciiTheme="majorBidi" w:hAnsiTheme="majorBidi" w:cstheme="majorBidi"/>
                <w:noProof/>
              </w:rPr>
              <w:t>6</w:t>
            </w:r>
            <w:r>
              <w:rPr>
                <w:rStyle w:val="Hyperlink"/>
                <w:rFonts w:asciiTheme="majorBidi" w:hAnsiTheme="majorBidi" w:cstheme="majorBidi" w:hint="cs"/>
                <w:noProof/>
                <w:rtl/>
              </w:rPr>
              <w:t>. טבלת דרישות</w:t>
            </w:r>
            <w:r w:rsidRPr="00EC1BCE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>
              <w:rPr>
                <w:rFonts w:asciiTheme="majorBidi" w:hAnsiTheme="majorBidi" w:cstheme="majorBidi" w:hint="cs"/>
                <w:noProof/>
                <w:webHidden/>
                <w:rtl/>
              </w:rPr>
              <w:t>9</w:t>
            </w:r>
          </w:hyperlink>
        </w:p>
        <w:p w:rsidR="00852727" w:rsidRPr="00852727" w:rsidRDefault="00852727" w:rsidP="00852727">
          <w:pPr>
            <w:rPr>
              <w:rFonts w:hint="cs"/>
              <w:rtl/>
            </w:rPr>
          </w:pPr>
        </w:p>
        <w:p w:rsidR="00ED58AB" w:rsidRPr="00EC1BCE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Fonts w:asciiTheme="majorBidi" w:hAnsiTheme="majorBidi" w:cstheme="majorBidi"/>
            </w:rPr>
          </w:pPr>
          <w:r w:rsidRPr="00EC1BCE">
            <w:rPr>
              <w:rFonts w:asciiTheme="majorBidi" w:hAnsiTheme="majorBidi" w:cstheme="majorBidi"/>
            </w:rPr>
            <w:fldChar w:fldCharType="end"/>
          </w:r>
        </w:p>
      </w:sdtContent>
    </w:sdt>
    <w:p w:rsidR="007D5D8D" w:rsidRPr="00EC1BCE" w:rsidRDefault="007D5D8D" w:rsidP="00CD0E1A">
      <w:pPr>
        <w:pStyle w:val="1"/>
        <w:rPr>
          <w:rFonts w:asciiTheme="majorBidi" w:hAnsiTheme="majorBidi"/>
          <w:noProof/>
          <w:rtl/>
        </w:rPr>
      </w:pPr>
      <w:bookmarkStart w:id="3" w:name="_Toc244791905"/>
      <w:bookmarkStart w:id="4" w:name="_Toc275493951"/>
      <w:r w:rsidRPr="00EC1BCE">
        <w:rPr>
          <w:rFonts w:asciiTheme="majorBidi" w:hAnsiTheme="majorBidi"/>
          <w:noProof/>
          <w:rtl/>
        </w:rPr>
        <w:t>הסטורית שינויים</w:t>
      </w:r>
      <w:bookmarkEnd w:id="3"/>
      <w:bookmarkEnd w:id="4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23"/>
        <w:gridCol w:w="1273"/>
        <w:gridCol w:w="3933"/>
        <w:gridCol w:w="2067"/>
      </w:tblGrid>
      <w:tr w:rsidR="007D5D8D" w:rsidRPr="00EC1BCE" w:rsidTr="006E3B0C">
        <w:tc>
          <w:tcPr>
            <w:tcW w:w="1023" w:type="dxa"/>
          </w:tcPr>
          <w:p w:rsidR="007D5D8D" w:rsidRPr="00EC1BCE" w:rsidRDefault="007D5D8D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גרסה</w:t>
            </w:r>
          </w:p>
        </w:tc>
        <w:tc>
          <w:tcPr>
            <w:tcW w:w="1273" w:type="dxa"/>
          </w:tcPr>
          <w:p w:rsidR="007D5D8D" w:rsidRPr="00EC1BCE" w:rsidRDefault="007D5D8D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תאריך</w:t>
            </w:r>
          </w:p>
        </w:tc>
        <w:tc>
          <w:tcPr>
            <w:tcW w:w="3933" w:type="dxa"/>
          </w:tcPr>
          <w:p w:rsidR="007D5D8D" w:rsidRPr="00EC1BCE" w:rsidRDefault="008B5C71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תיאור</w:t>
            </w:r>
            <w:r w:rsidR="007D5D8D" w:rsidRPr="00EC1BCE">
              <w:rPr>
                <w:rFonts w:asciiTheme="majorBidi" w:hAnsiTheme="majorBidi" w:cstheme="majorBidi"/>
                <w:rtl/>
              </w:rPr>
              <w:t xml:space="preserve"> השינוי</w:t>
            </w:r>
          </w:p>
        </w:tc>
        <w:tc>
          <w:tcPr>
            <w:tcW w:w="2067" w:type="dxa"/>
          </w:tcPr>
          <w:p w:rsidR="007D5D8D" w:rsidRPr="00EC1BCE" w:rsidRDefault="007D5D8D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מקור השינוי</w:t>
            </w:r>
          </w:p>
        </w:tc>
      </w:tr>
      <w:tr w:rsidR="007D5D8D" w:rsidRPr="00EC1BCE" w:rsidTr="006E3B0C">
        <w:tc>
          <w:tcPr>
            <w:tcW w:w="1023" w:type="dxa"/>
          </w:tcPr>
          <w:p w:rsidR="007D5D8D" w:rsidRPr="00EC1BCE" w:rsidRDefault="00ED54C8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1.0</w:t>
            </w:r>
          </w:p>
        </w:tc>
        <w:tc>
          <w:tcPr>
            <w:tcW w:w="1273" w:type="dxa"/>
          </w:tcPr>
          <w:p w:rsidR="007D5D8D" w:rsidRPr="00EC1BCE" w:rsidRDefault="00ED54C8" w:rsidP="00C5481A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‏</w:t>
            </w:r>
            <w:r w:rsidR="00673D13" w:rsidRPr="00EC1BCE">
              <w:rPr>
                <w:rFonts w:asciiTheme="majorBidi" w:hAnsiTheme="majorBidi" w:cstheme="majorBidi"/>
                <w:rtl/>
              </w:rPr>
              <w:t>28</w:t>
            </w:r>
            <w:r w:rsidRPr="00EC1BCE">
              <w:rPr>
                <w:rFonts w:asciiTheme="majorBidi" w:hAnsiTheme="majorBidi" w:cstheme="majorBidi"/>
                <w:rtl/>
              </w:rPr>
              <w:t>/</w:t>
            </w:r>
            <w:r w:rsidR="00673D13" w:rsidRPr="00EC1BCE">
              <w:rPr>
                <w:rFonts w:asciiTheme="majorBidi" w:hAnsiTheme="majorBidi" w:cstheme="majorBidi"/>
                <w:rtl/>
              </w:rPr>
              <w:t>03</w:t>
            </w:r>
            <w:r w:rsidRPr="00EC1BCE">
              <w:rPr>
                <w:rFonts w:asciiTheme="majorBidi" w:hAnsiTheme="majorBidi" w:cstheme="majorBidi"/>
                <w:rtl/>
              </w:rPr>
              <w:t>/20</w:t>
            </w:r>
            <w:r w:rsidR="00FB3AFB" w:rsidRPr="00EC1BCE">
              <w:rPr>
                <w:rFonts w:asciiTheme="majorBidi" w:hAnsiTheme="majorBidi" w:cstheme="majorBidi"/>
                <w:rtl/>
              </w:rPr>
              <w:t>1</w:t>
            </w:r>
            <w:r w:rsidR="00673D13" w:rsidRPr="00EC1BCE">
              <w:rPr>
                <w:rFonts w:asciiTheme="majorBidi" w:hAnsiTheme="majorBidi" w:cstheme="majorBidi"/>
                <w:rtl/>
              </w:rPr>
              <w:t>8</w:t>
            </w:r>
          </w:p>
        </w:tc>
        <w:tc>
          <w:tcPr>
            <w:tcW w:w="3933" w:type="dxa"/>
          </w:tcPr>
          <w:p w:rsidR="007D5D8D" w:rsidRPr="00EC1BCE" w:rsidRDefault="00ED54C8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גרסה התחלתית</w:t>
            </w:r>
          </w:p>
        </w:tc>
        <w:tc>
          <w:tcPr>
            <w:tcW w:w="2067" w:type="dxa"/>
          </w:tcPr>
          <w:p w:rsidR="007D5D8D" w:rsidRPr="00EC1BCE" w:rsidRDefault="00ED54C8" w:rsidP="007D5D8D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לא ישים</w:t>
            </w:r>
          </w:p>
        </w:tc>
      </w:tr>
      <w:tr w:rsidR="00B770F5" w:rsidRPr="00EC1BCE" w:rsidTr="006E3B0C">
        <w:tc>
          <w:tcPr>
            <w:tcW w:w="1023" w:type="dxa"/>
          </w:tcPr>
          <w:p w:rsidR="00B770F5" w:rsidRPr="00EC1BCE" w:rsidRDefault="00B770F5" w:rsidP="00B770F5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  <w:r>
              <w:rPr>
                <w:rFonts w:hint="cs"/>
                <w:rtl/>
              </w:rPr>
              <w:t>.1</w:t>
            </w:r>
          </w:p>
        </w:tc>
        <w:tc>
          <w:tcPr>
            <w:tcW w:w="1273" w:type="dxa"/>
          </w:tcPr>
          <w:p w:rsidR="00B770F5" w:rsidRPr="00EC1BCE" w:rsidRDefault="00B770F5" w:rsidP="00B770F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11/04/2018</w:t>
            </w:r>
          </w:p>
        </w:tc>
        <w:tc>
          <w:tcPr>
            <w:tcW w:w="3933" w:type="dxa"/>
          </w:tcPr>
          <w:p w:rsidR="00B770F5" w:rsidRPr="00EC1BCE" w:rsidRDefault="00B770F5" w:rsidP="00B770F5">
            <w:pPr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גרסה לאחר סקירה עם מתרגל הקורס</w:t>
            </w:r>
          </w:p>
        </w:tc>
        <w:tc>
          <w:tcPr>
            <w:tcW w:w="2067" w:type="dxa"/>
          </w:tcPr>
          <w:p w:rsidR="00B770F5" w:rsidRPr="00EC1BCE" w:rsidRDefault="00B770F5" w:rsidP="00B770F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ל</w:t>
            </w:r>
            <w:bookmarkStart w:id="5" w:name="_GoBack"/>
            <w:bookmarkEnd w:id="5"/>
            <w:r w:rsidRPr="00EC1BCE">
              <w:rPr>
                <w:rFonts w:asciiTheme="majorBidi" w:hAnsiTheme="majorBidi" w:cstheme="majorBidi"/>
                <w:rtl/>
              </w:rPr>
              <w:t>א ישים</w:t>
            </w:r>
          </w:p>
        </w:tc>
      </w:tr>
    </w:tbl>
    <w:p w:rsidR="006E3B0C" w:rsidRDefault="006E3B0C" w:rsidP="006E3B0C">
      <w:pPr>
        <w:pStyle w:val="1"/>
        <w:ind w:left="357"/>
        <w:rPr>
          <w:rFonts w:asciiTheme="majorBidi" w:hAnsiTheme="majorBidi" w:hint="cs"/>
          <w:noProof/>
          <w:rtl/>
        </w:rPr>
      </w:pPr>
      <w:bookmarkStart w:id="6" w:name="_Toc275493952"/>
    </w:p>
    <w:p w:rsidR="006E3B0C" w:rsidRDefault="006E3B0C">
      <w:pPr>
        <w:bidi w:val="0"/>
        <w:rPr>
          <w:rFonts w:asciiTheme="majorBidi" w:eastAsiaTheme="majorEastAsia" w:hAnsiTheme="majorBidi" w:cstheme="majorBidi"/>
          <w:b/>
          <w:bCs/>
          <w:noProof/>
          <w:color w:val="365F91" w:themeColor="accent1" w:themeShade="BF"/>
          <w:sz w:val="28"/>
          <w:szCs w:val="28"/>
          <w:rtl/>
        </w:rPr>
      </w:pPr>
      <w:r>
        <w:rPr>
          <w:rFonts w:asciiTheme="majorBidi" w:hAnsiTheme="majorBidi"/>
          <w:noProof/>
          <w:rtl/>
        </w:rPr>
        <w:br w:type="page"/>
      </w:r>
    </w:p>
    <w:p w:rsidR="00B908C1" w:rsidRPr="006E3B0C" w:rsidRDefault="00CD0E1A" w:rsidP="006E3B0C">
      <w:pPr>
        <w:pStyle w:val="1"/>
        <w:numPr>
          <w:ilvl w:val="0"/>
          <w:numId w:val="38"/>
        </w:numPr>
        <w:rPr>
          <w:rFonts w:asciiTheme="majorBidi" w:hAnsiTheme="majorBidi"/>
          <w:noProof/>
          <w:rtl/>
        </w:rPr>
      </w:pPr>
      <w:r w:rsidRPr="006E3B0C">
        <w:rPr>
          <w:rFonts w:asciiTheme="majorBidi" w:hAnsiTheme="majorBidi"/>
          <w:noProof/>
          <w:rtl/>
        </w:rPr>
        <w:lastRenderedPageBreak/>
        <w:t>הקדמה</w:t>
      </w:r>
      <w:bookmarkEnd w:id="6"/>
    </w:p>
    <w:p w:rsidR="00D35D98" w:rsidRPr="00EC1BCE" w:rsidRDefault="00CD0E1A" w:rsidP="00C46E07">
      <w:pPr>
        <w:pStyle w:val="2"/>
        <w:numPr>
          <w:ilvl w:val="1"/>
          <w:numId w:val="38"/>
        </w:numPr>
        <w:rPr>
          <w:rFonts w:asciiTheme="majorBidi" w:hAnsiTheme="majorBidi"/>
          <w:rtl/>
        </w:rPr>
      </w:pPr>
      <w:bookmarkStart w:id="7" w:name="_Toc275493953"/>
      <w:r w:rsidRPr="00EC1BCE">
        <w:rPr>
          <w:rFonts w:asciiTheme="majorBidi" w:hAnsiTheme="majorBidi"/>
          <w:rtl/>
        </w:rPr>
        <w:t>מטרה</w:t>
      </w:r>
      <w:bookmarkEnd w:id="7"/>
    </w:p>
    <w:p w:rsidR="00850891" w:rsidRPr="00EC1BCE" w:rsidRDefault="00D35D98" w:rsidP="001072C5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מערכת התוכנה תפותח כאפליקציית רשת</w:t>
      </w:r>
      <w:r w:rsidR="00854C8B" w:rsidRPr="00EC1BCE">
        <w:rPr>
          <w:rFonts w:asciiTheme="majorBidi" w:hAnsiTheme="majorBidi" w:cstheme="majorBidi"/>
          <w:rtl/>
        </w:rPr>
        <w:t xml:space="preserve"> </w:t>
      </w:r>
      <w:r w:rsidR="00854C8B" w:rsidRPr="00EC1BCE">
        <w:rPr>
          <w:rFonts w:asciiTheme="majorBidi" w:hAnsiTheme="majorBidi" w:cstheme="majorBidi"/>
        </w:rPr>
        <w:t>web</w:t>
      </w:r>
      <w:r w:rsidR="008959E1">
        <w:rPr>
          <w:rFonts w:asciiTheme="majorBidi" w:hAnsiTheme="majorBidi" w:cstheme="majorBidi"/>
          <w:rtl/>
        </w:rPr>
        <w:t xml:space="preserve"> עבור</w:t>
      </w:r>
      <w:r w:rsidR="008959E1">
        <w:rPr>
          <w:rFonts w:asciiTheme="majorBidi" w:hAnsiTheme="majorBidi" w:cstheme="majorBidi" w:hint="cs"/>
          <w:rtl/>
        </w:rPr>
        <w:t xml:space="preserve"> רישום ל</w:t>
      </w:r>
      <w:r w:rsidRPr="00EC1BCE">
        <w:rPr>
          <w:rFonts w:asciiTheme="majorBidi" w:hAnsiTheme="majorBidi" w:cstheme="majorBidi"/>
          <w:rtl/>
        </w:rPr>
        <w:t>תחרות</w:t>
      </w:r>
      <w:r w:rsidRPr="00EC1BCE">
        <w:rPr>
          <w:rFonts w:asciiTheme="majorBidi" w:hAnsiTheme="majorBidi" w:cstheme="majorBidi"/>
        </w:rPr>
        <w:t xml:space="preserve"> </w:t>
      </w:r>
      <w:r w:rsidRPr="00EC1BCE">
        <w:rPr>
          <w:rFonts w:asciiTheme="majorBidi" w:hAnsiTheme="majorBidi" w:cstheme="majorBidi"/>
          <w:rtl/>
        </w:rPr>
        <w:t xml:space="preserve">מדענים ומפתחים צעירים. </w:t>
      </w:r>
      <w:r w:rsidR="008E4F46" w:rsidRPr="00EC1BCE">
        <w:rPr>
          <w:rFonts w:asciiTheme="majorBidi" w:hAnsiTheme="majorBidi" w:cstheme="majorBidi"/>
          <w:rtl/>
        </w:rPr>
        <w:t xml:space="preserve">המערכת </w:t>
      </w:r>
      <w:r w:rsidR="00254C02" w:rsidRPr="00EC1BCE">
        <w:rPr>
          <w:rFonts w:asciiTheme="majorBidi" w:hAnsiTheme="majorBidi" w:cstheme="majorBidi"/>
          <w:rtl/>
        </w:rPr>
        <w:t>מיועדת עבור</w:t>
      </w:r>
      <w:r w:rsidR="00893FD0" w:rsidRPr="00EC1BCE">
        <w:rPr>
          <w:rFonts w:asciiTheme="majorBidi" w:hAnsiTheme="majorBidi" w:cstheme="majorBidi"/>
          <w:rtl/>
        </w:rPr>
        <w:t xml:space="preserve"> סוגי משתמשים שונים</w:t>
      </w:r>
      <w:r w:rsidR="00254C02" w:rsidRPr="00EC1BCE">
        <w:rPr>
          <w:rFonts w:asciiTheme="majorBidi" w:hAnsiTheme="majorBidi" w:cstheme="majorBidi"/>
          <w:rtl/>
        </w:rPr>
        <w:t xml:space="preserve"> </w:t>
      </w:r>
      <w:r w:rsidR="00850891" w:rsidRPr="00EC1BCE">
        <w:rPr>
          <w:rFonts w:asciiTheme="majorBidi" w:hAnsiTheme="majorBidi" w:cstheme="majorBidi"/>
          <w:rtl/>
        </w:rPr>
        <w:t>הקשורים ל</w:t>
      </w:r>
      <w:r w:rsidR="00254C02" w:rsidRPr="00EC1BCE">
        <w:rPr>
          <w:rFonts w:asciiTheme="majorBidi" w:hAnsiTheme="majorBidi" w:cstheme="majorBidi"/>
          <w:rtl/>
        </w:rPr>
        <w:t>תחרות</w:t>
      </w:r>
      <w:r w:rsidR="00893FD0" w:rsidRPr="00EC1BCE">
        <w:rPr>
          <w:rFonts w:asciiTheme="majorBidi" w:hAnsiTheme="majorBidi" w:cstheme="majorBidi"/>
          <w:rtl/>
        </w:rPr>
        <w:t>: תלמידים, מורים, בודקים ומנהלים. המערכת תא</w:t>
      </w:r>
      <w:r w:rsidR="008E4F46" w:rsidRPr="00EC1BCE">
        <w:rPr>
          <w:rFonts w:asciiTheme="majorBidi" w:hAnsiTheme="majorBidi" w:cstheme="majorBidi"/>
          <w:rtl/>
        </w:rPr>
        <w:t xml:space="preserve">פשר </w:t>
      </w:r>
      <w:r w:rsidRPr="00EC1BCE">
        <w:rPr>
          <w:rFonts w:asciiTheme="majorBidi" w:hAnsiTheme="majorBidi" w:cstheme="majorBidi"/>
          <w:rtl/>
        </w:rPr>
        <w:t xml:space="preserve">רישום </w:t>
      </w:r>
      <w:r w:rsidR="00893FD0" w:rsidRPr="00EC1BCE">
        <w:rPr>
          <w:rFonts w:asciiTheme="majorBidi" w:hAnsiTheme="majorBidi" w:cstheme="majorBidi"/>
          <w:rtl/>
        </w:rPr>
        <w:t xml:space="preserve">והתחברות </w:t>
      </w:r>
      <w:r w:rsidRPr="00EC1BCE">
        <w:rPr>
          <w:rFonts w:asciiTheme="majorBidi" w:hAnsiTheme="majorBidi" w:cstheme="majorBidi"/>
          <w:rtl/>
        </w:rPr>
        <w:t xml:space="preserve">של סוגי </w:t>
      </w:r>
      <w:r w:rsidR="00893FD0" w:rsidRPr="00EC1BCE">
        <w:rPr>
          <w:rFonts w:asciiTheme="majorBidi" w:hAnsiTheme="majorBidi" w:cstheme="majorBidi"/>
          <w:rtl/>
        </w:rPr>
        <w:t>המשתמשים השונים בצורה מאובטחת, אפשרויות ניהול מתקדמות, הע</w:t>
      </w:r>
      <w:r w:rsidR="00854C8B" w:rsidRPr="00EC1BCE">
        <w:rPr>
          <w:rFonts w:asciiTheme="majorBidi" w:hAnsiTheme="majorBidi" w:cstheme="majorBidi"/>
          <w:rtl/>
        </w:rPr>
        <w:t>לאת עבודות של תלמידים, הערות מורים ל</w:t>
      </w:r>
      <w:r w:rsidR="00893FD0" w:rsidRPr="00EC1BCE">
        <w:rPr>
          <w:rFonts w:asciiTheme="majorBidi" w:hAnsiTheme="majorBidi" w:cstheme="majorBidi"/>
          <w:rtl/>
        </w:rPr>
        <w:t>עבודות</w:t>
      </w:r>
      <w:r w:rsidR="00254C02" w:rsidRPr="00EC1BCE">
        <w:rPr>
          <w:rFonts w:asciiTheme="majorBidi" w:hAnsiTheme="majorBidi" w:cstheme="majorBidi"/>
          <w:rtl/>
        </w:rPr>
        <w:t>, שליחת הודעות</w:t>
      </w:r>
      <w:r w:rsidR="00854C8B" w:rsidRPr="00EC1BCE">
        <w:rPr>
          <w:rFonts w:asciiTheme="majorBidi" w:hAnsiTheme="majorBidi" w:cstheme="majorBidi"/>
          <w:rtl/>
        </w:rPr>
        <w:t xml:space="preserve"> מהנהלת התחרות</w:t>
      </w:r>
      <w:r w:rsidR="006326A5" w:rsidRPr="00EC1BCE">
        <w:rPr>
          <w:rFonts w:asciiTheme="majorBidi" w:hAnsiTheme="majorBidi" w:cstheme="majorBidi"/>
          <w:rtl/>
        </w:rPr>
        <w:t xml:space="preserve"> וכן אפשרויות </w:t>
      </w:r>
      <w:r w:rsidR="001C6459" w:rsidRPr="00EC1BCE">
        <w:rPr>
          <w:rFonts w:asciiTheme="majorBidi" w:hAnsiTheme="majorBidi" w:cstheme="majorBidi"/>
          <w:rtl/>
        </w:rPr>
        <w:t xml:space="preserve">נוספות </w:t>
      </w:r>
      <w:r w:rsidR="006326A5" w:rsidRPr="00EC1BCE">
        <w:rPr>
          <w:rFonts w:asciiTheme="majorBidi" w:hAnsiTheme="majorBidi" w:cstheme="majorBidi"/>
          <w:rtl/>
        </w:rPr>
        <w:t>של ניהול וייצוא של נתונים</w:t>
      </w:r>
      <w:r w:rsidR="001F1436" w:rsidRPr="00EC1BCE">
        <w:rPr>
          <w:rFonts w:asciiTheme="majorBidi" w:hAnsiTheme="majorBidi" w:cstheme="majorBidi"/>
          <w:rtl/>
        </w:rPr>
        <w:t>.</w:t>
      </w:r>
    </w:p>
    <w:p w:rsidR="001072C5" w:rsidRPr="00EC1BCE" w:rsidRDefault="001072C5" w:rsidP="001072C5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כיום קיימת מערכת שאינה מאובטחת כלל. המשתמשים השונים (כולל המנהלים) נכנסים באמצעות הכנסת תעודת זהות בלבד</w:t>
      </w:r>
      <w:r w:rsidR="00C21396" w:rsidRPr="00EC1BCE">
        <w:rPr>
          <w:rFonts w:asciiTheme="majorBidi" w:hAnsiTheme="majorBidi" w:cstheme="majorBidi"/>
          <w:rtl/>
        </w:rPr>
        <w:t xml:space="preserve">, </w:t>
      </w:r>
      <w:r w:rsidRPr="00EC1BCE">
        <w:rPr>
          <w:rFonts w:asciiTheme="majorBidi" w:hAnsiTheme="majorBidi" w:cstheme="majorBidi"/>
          <w:rtl/>
        </w:rPr>
        <w:t>ללא סיסמה</w:t>
      </w:r>
      <w:r w:rsidR="00F645C9" w:rsidRPr="00EC1BCE">
        <w:rPr>
          <w:rFonts w:asciiTheme="majorBidi" w:hAnsiTheme="majorBidi" w:cstheme="majorBidi"/>
          <w:rtl/>
        </w:rPr>
        <w:t>,</w:t>
      </w:r>
      <w:r w:rsidRPr="00EC1BCE">
        <w:rPr>
          <w:rFonts w:asciiTheme="majorBidi" w:hAnsiTheme="majorBidi" w:cstheme="majorBidi"/>
          <w:rtl/>
        </w:rPr>
        <w:t xml:space="preserve"> ויכולים לבצע </w:t>
      </w:r>
      <w:r w:rsidR="00893FD0" w:rsidRPr="00EC1BCE">
        <w:rPr>
          <w:rFonts w:asciiTheme="majorBidi" w:hAnsiTheme="majorBidi" w:cstheme="majorBidi"/>
          <w:rtl/>
        </w:rPr>
        <w:t>הוספה ו</w:t>
      </w:r>
      <w:r w:rsidRPr="00EC1BCE">
        <w:rPr>
          <w:rFonts w:asciiTheme="majorBidi" w:hAnsiTheme="majorBidi" w:cstheme="majorBidi"/>
          <w:rtl/>
        </w:rPr>
        <w:t>שינויים</w:t>
      </w:r>
      <w:r w:rsidR="00893FD0" w:rsidRPr="00EC1BCE">
        <w:rPr>
          <w:rFonts w:asciiTheme="majorBidi" w:hAnsiTheme="majorBidi" w:cstheme="majorBidi"/>
          <w:rtl/>
        </w:rPr>
        <w:t xml:space="preserve"> של נתונים</w:t>
      </w:r>
      <w:r w:rsidRPr="00EC1BCE">
        <w:rPr>
          <w:rFonts w:asciiTheme="majorBidi" w:hAnsiTheme="majorBidi" w:cstheme="majorBidi"/>
          <w:rtl/>
        </w:rPr>
        <w:t>. בנוסף לכך</w:t>
      </w:r>
      <w:r w:rsidR="00F645C9" w:rsidRPr="00EC1BCE">
        <w:rPr>
          <w:rFonts w:asciiTheme="majorBidi" w:hAnsiTheme="majorBidi" w:cstheme="majorBidi"/>
          <w:rtl/>
        </w:rPr>
        <w:t>,</w:t>
      </w:r>
      <w:r w:rsidRPr="00EC1BCE">
        <w:rPr>
          <w:rFonts w:asciiTheme="majorBidi" w:hAnsiTheme="majorBidi" w:cstheme="majorBidi"/>
          <w:rtl/>
        </w:rPr>
        <w:t xml:space="preserve"> </w:t>
      </w:r>
      <w:r w:rsidR="00235E7C" w:rsidRPr="00EC1BCE">
        <w:rPr>
          <w:rFonts w:asciiTheme="majorBidi" w:hAnsiTheme="majorBidi" w:cstheme="majorBidi"/>
          <w:rtl/>
        </w:rPr>
        <w:t xml:space="preserve">במבנה של המערכת הקיימת קשה לתלמידים להבחין בהודעות המתקבלות ולעקוב אחרי שלבי ההרשמה שאינם מספיק ברורים. </w:t>
      </w:r>
      <w:r w:rsidRPr="00EC1BCE">
        <w:rPr>
          <w:rFonts w:asciiTheme="majorBidi" w:hAnsiTheme="majorBidi" w:cstheme="majorBidi"/>
          <w:rtl/>
        </w:rPr>
        <w:t xml:space="preserve">המערכת </w:t>
      </w:r>
      <w:r w:rsidR="00254C02" w:rsidRPr="00EC1BCE">
        <w:rPr>
          <w:rFonts w:asciiTheme="majorBidi" w:hAnsiTheme="majorBidi" w:cstheme="majorBidi"/>
          <w:rtl/>
        </w:rPr>
        <w:t>הקיימת</w:t>
      </w:r>
      <w:r w:rsidRPr="00EC1BCE">
        <w:rPr>
          <w:rFonts w:asciiTheme="majorBidi" w:hAnsiTheme="majorBidi" w:cstheme="majorBidi"/>
          <w:rtl/>
        </w:rPr>
        <w:t xml:space="preserve"> </w:t>
      </w:r>
      <w:r w:rsidR="00893FD0" w:rsidRPr="00EC1BCE">
        <w:rPr>
          <w:rFonts w:asciiTheme="majorBidi" w:hAnsiTheme="majorBidi" w:cstheme="majorBidi"/>
          <w:rtl/>
        </w:rPr>
        <w:t>אינה גמישה לשינויים בהם הלקוח מעוניין</w:t>
      </w:r>
      <w:r w:rsidR="00254C02" w:rsidRPr="00EC1BCE">
        <w:rPr>
          <w:rFonts w:asciiTheme="majorBidi" w:hAnsiTheme="majorBidi" w:cstheme="majorBidi"/>
          <w:rtl/>
        </w:rPr>
        <w:t xml:space="preserve">, </w:t>
      </w:r>
      <w:r w:rsidR="00854C8B" w:rsidRPr="00EC1BCE">
        <w:rPr>
          <w:rFonts w:asciiTheme="majorBidi" w:hAnsiTheme="majorBidi" w:cstheme="majorBidi"/>
          <w:rtl/>
        </w:rPr>
        <w:t xml:space="preserve">לכן </w:t>
      </w:r>
      <w:r w:rsidR="00254C02" w:rsidRPr="00EC1BCE">
        <w:rPr>
          <w:rFonts w:asciiTheme="majorBidi" w:hAnsiTheme="majorBidi" w:cstheme="majorBidi"/>
          <w:rtl/>
        </w:rPr>
        <w:t>תפותח</w:t>
      </w:r>
      <w:r w:rsidR="001F1436" w:rsidRPr="00EC1BCE">
        <w:rPr>
          <w:rFonts w:asciiTheme="majorBidi" w:hAnsiTheme="majorBidi" w:cstheme="majorBidi"/>
          <w:rtl/>
        </w:rPr>
        <w:t xml:space="preserve"> </w:t>
      </w:r>
      <w:r w:rsidRPr="00EC1BCE">
        <w:rPr>
          <w:rFonts w:asciiTheme="majorBidi" w:hAnsiTheme="majorBidi" w:cstheme="majorBidi"/>
          <w:rtl/>
        </w:rPr>
        <w:t>מערכת חדשה</w:t>
      </w:r>
      <w:r w:rsidR="001C6459" w:rsidRPr="00EC1BCE">
        <w:rPr>
          <w:rFonts w:asciiTheme="majorBidi" w:hAnsiTheme="majorBidi" w:cstheme="majorBidi"/>
          <w:rtl/>
        </w:rPr>
        <w:t xml:space="preserve"> </w:t>
      </w:r>
      <w:r w:rsidR="00254C02" w:rsidRPr="00EC1BCE">
        <w:rPr>
          <w:rFonts w:asciiTheme="majorBidi" w:hAnsiTheme="majorBidi" w:cstheme="majorBidi"/>
          <w:rtl/>
        </w:rPr>
        <w:t>אשר</w:t>
      </w:r>
      <w:r w:rsidRPr="00EC1BCE">
        <w:rPr>
          <w:rFonts w:asciiTheme="majorBidi" w:hAnsiTheme="majorBidi" w:cstheme="majorBidi"/>
          <w:rtl/>
        </w:rPr>
        <w:t xml:space="preserve"> תענה על בעיות אלו </w:t>
      </w:r>
      <w:r w:rsidR="00893FD0" w:rsidRPr="00EC1BCE">
        <w:rPr>
          <w:rFonts w:asciiTheme="majorBidi" w:hAnsiTheme="majorBidi" w:cstheme="majorBidi"/>
          <w:rtl/>
        </w:rPr>
        <w:t>וכמו כן</w:t>
      </w:r>
      <w:r w:rsidRPr="00EC1BCE">
        <w:rPr>
          <w:rFonts w:asciiTheme="majorBidi" w:hAnsiTheme="majorBidi" w:cstheme="majorBidi"/>
          <w:rtl/>
        </w:rPr>
        <w:t xml:space="preserve"> </w:t>
      </w:r>
      <w:r w:rsidR="00235E7C" w:rsidRPr="00EC1BCE">
        <w:rPr>
          <w:rFonts w:asciiTheme="majorBidi" w:hAnsiTheme="majorBidi" w:cstheme="majorBidi"/>
          <w:rtl/>
        </w:rPr>
        <w:t>תשפיע על שיפור הביצועים,</w:t>
      </w:r>
      <w:r w:rsidR="00854C8B" w:rsidRPr="00EC1BCE">
        <w:rPr>
          <w:rFonts w:asciiTheme="majorBidi" w:hAnsiTheme="majorBidi" w:cstheme="majorBidi"/>
          <w:rtl/>
        </w:rPr>
        <w:t xml:space="preserve"> למשל: סטאטוס הליך הרשמה ובדיקה, קבלת הודעות ממנהל התחרות, עדכון פרטי משתתף, הוספת שדות לממשק המורה,</w:t>
      </w:r>
      <w:r w:rsidR="001C6459" w:rsidRPr="00EC1BCE">
        <w:rPr>
          <w:rFonts w:asciiTheme="majorBidi" w:hAnsiTheme="majorBidi" w:cstheme="majorBidi"/>
          <w:rtl/>
        </w:rPr>
        <w:t xml:space="preserve"> </w:t>
      </w:r>
      <w:r w:rsidR="00254C02" w:rsidRPr="00EC1BCE">
        <w:rPr>
          <w:rFonts w:asciiTheme="majorBidi" w:hAnsiTheme="majorBidi" w:cstheme="majorBidi"/>
          <w:rtl/>
        </w:rPr>
        <w:t>ו</w:t>
      </w:r>
      <w:r w:rsidR="001C6459" w:rsidRPr="00EC1BCE">
        <w:rPr>
          <w:rFonts w:asciiTheme="majorBidi" w:hAnsiTheme="majorBidi" w:cstheme="majorBidi"/>
          <w:rtl/>
        </w:rPr>
        <w:t>ייצוא נתונים לטבלאות אקסל.</w:t>
      </w:r>
    </w:p>
    <w:p w:rsidR="00AA7FBC" w:rsidRPr="00EC1BCE" w:rsidRDefault="00850891" w:rsidP="00646E59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 xml:space="preserve">מטרתנו </w:t>
      </w:r>
      <w:r w:rsidR="00890093" w:rsidRPr="00EC1BCE">
        <w:rPr>
          <w:rFonts w:asciiTheme="majorBidi" w:hAnsiTheme="majorBidi" w:cstheme="majorBidi"/>
          <w:rtl/>
        </w:rPr>
        <w:t xml:space="preserve">היא </w:t>
      </w:r>
      <w:r w:rsidR="00854C8B" w:rsidRPr="00EC1BCE">
        <w:rPr>
          <w:rFonts w:asciiTheme="majorBidi" w:hAnsiTheme="majorBidi" w:cstheme="majorBidi"/>
          <w:rtl/>
        </w:rPr>
        <w:t>ליצור כלי שימושי ונוח להנהלת</w:t>
      </w:r>
      <w:r w:rsidRPr="00EC1BCE">
        <w:rPr>
          <w:rFonts w:asciiTheme="majorBidi" w:hAnsiTheme="majorBidi" w:cstheme="majorBidi"/>
          <w:rtl/>
        </w:rPr>
        <w:t xml:space="preserve"> הארגון ולמשתתפי התחרות, הן מבחינת שימוש</w:t>
      </w:r>
      <w:r w:rsidR="00B50929" w:rsidRPr="00EC1BCE">
        <w:rPr>
          <w:rFonts w:asciiTheme="majorBidi" w:hAnsiTheme="majorBidi" w:cstheme="majorBidi"/>
          <w:rtl/>
        </w:rPr>
        <w:t xml:space="preserve"> כמשתתף בתחרות והן מבחינת ניהול של </w:t>
      </w:r>
      <w:r w:rsidRPr="00EC1BCE">
        <w:rPr>
          <w:rFonts w:asciiTheme="majorBidi" w:hAnsiTheme="majorBidi" w:cstheme="majorBidi"/>
          <w:rtl/>
        </w:rPr>
        <w:t xml:space="preserve">סדר וארגון הנתונים. </w:t>
      </w:r>
    </w:p>
    <w:p w:rsidR="00850891" w:rsidRPr="00EC1BCE" w:rsidRDefault="00850891" w:rsidP="00646E59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 xml:space="preserve">כל זאת </w:t>
      </w:r>
      <w:r w:rsidR="00B50929" w:rsidRPr="00EC1BCE">
        <w:rPr>
          <w:rFonts w:asciiTheme="majorBidi" w:hAnsiTheme="majorBidi" w:cstheme="majorBidi"/>
          <w:rtl/>
        </w:rPr>
        <w:t xml:space="preserve">יעשה </w:t>
      </w:r>
      <w:r w:rsidRPr="00EC1BCE">
        <w:rPr>
          <w:rFonts w:asciiTheme="majorBidi" w:hAnsiTheme="majorBidi" w:cstheme="majorBidi"/>
          <w:rtl/>
        </w:rPr>
        <w:t xml:space="preserve">תוך </w:t>
      </w:r>
      <w:r w:rsidR="00890093" w:rsidRPr="00EC1BCE">
        <w:rPr>
          <w:rFonts w:asciiTheme="majorBidi" w:hAnsiTheme="majorBidi" w:cstheme="majorBidi"/>
          <w:rtl/>
        </w:rPr>
        <w:t>טיפול ו</w:t>
      </w:r>
      <w:r w:rsidRPr="00EC1BCE">
        <w:rPr>
          <w:rFonts w:asciiTheme="majorBidi" w:hAnsiTheme="majorBidi" w:cstheme="majorBidi"/>
          <w:rtl/>
        </w:rPr>
        <w:t>מענה לבעיות הנ"ל ו</w:t>
      </w:r>
      <w:r w:rsidR="00AA7FBC" w:rsidRPr="00EC1BCE">
        <w:rPr>
          <w:rFonts w:asciiTheme="majorBidi" w:hAnsiTheme="majorBidi" w:cstheme="majorBidi"/>
          <w:rtl/>
        </w:rPr>
        <w:t xml:space="preserve">הוספת </w:t>
      </w:r>
      <w:r w:rsidRPr="00EC1BCE">
        <w:rPr>
          <w:rFonts w:asciiTheme="majorBidi" w:hAnsiTheme="majorBidi" w:cstheme="majorBidi"/>
          <w:rtl/>
        </w:rPr>
        <w:t>שדרוגים נוספים.</w:t>
      </w:r>
    </w:p>
    <w:p w:rsidR="00CD0E1A" w:rsidRPr="00EC1BCE" w:rsidRDefault="00890093" w:rsidP="00AA7FBC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תיעוד יצורף בקבצי המקור הנמצאים זמינים ב</w:t>
      </w:r>
      <w:r w:rsidRPr="00EC1BCE">
        <w:rPr>
          <w:rFonts w:asciiTheme="majorBidi" w:hAnsiTheme="majorBidi" w:cstheme="majorBidi"/>
        </w:rPr>
        <w:t>GITHUB</w:t>
      </w:r>
      <w:r w:rsidRPr="00EC1BCE">
        <w:rPr>
          <w:rFonts w:asciiTheme="majorBidi" w:hAnsiTheme="majorBidi" w:cstheme="majorBidi"/>
          <w:rtl/>
        </w:rPr>
        <w:t xml:space="preserve"> באופן מקוון, כמו כן יצורף מסמך תיעוד בהתאם לצורך.</w:t>
      </w:r>
    </w:p>
    <w:p w:rsidR="00890093" w:rsidRPr="00EC1BCE" w:rsidRDefault="00CD0E1A" w:rsidP="00C46E07">
      <w:pPr>
        <w:pStyle w:val="2"/>
        <w:numPr>
          <w:ilvl w:val="1"/>
          <w:numId w:val="38"/>
        </w:numPr>
        <w:rPr>
          <w:rFonts w:asciiTheme="majorBidi" w:hAnsiTheme="majorBidi"/>
          <w:rtl/>
        </w:rPr>
      </w:pPr>
      <w:bookmarkStart w:id="8" w:name="_Toc275493954"/>
      <w:r w:rsidRPr="00EC1BCE">
        <w:rPr>
          <w:rFonts w:asciiTheme="majorBidi" w:hAnsiTheme="majorBidi"/>
          <w:rtl/>
        </w:rPr>
        <w:t>היקף</w:t>
      </w:r>
      <w:bookmarkEnd w:id="8"/>
    </w:p>
    <w:p w:rsidR="00B51462" w:rsidRPr="00EC1BCE" w:rsidRDefault="00B51462" w:rsidP="00B51462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המערכת תבנה בצורה היררכית</w:t>
      </w:r>
      <w:r w:rsidR="00D22DE7" w:rsidRPr="00EC1BCE">
        <w:rPr>
          <w:rFonts w:asciiTheme="majorBidi" w:hAnsiTheme="majorBidi" w:cstheme="majorBidi"/>
          <w:rtl/>
        </w:rPr>
        <w:t xml:space="preserve"> באמצעות מערכת משתמשים. עבור </w:t>
      </w:r>
      <w:r w:rsidRPr="00EC1BCE">
        <w:rPr>
          <w:rFonts w:asciiTheme="majorBidi" w:hAnsiTheme="majorBidi" w:cstheme="majorBidi"/>
          <w:rtl/>
        </w:rPr>
        <w:t xml:space="preserve">כל סוג משתמש יינתנו הראשות גישה </w:t>
      </w:r>
      <w:r w:rsidR="00D22DE7" w:rsidRPr="00EC1BCE">
        <w:rPr>
          <w:rFonts w:asciiTheme="majorBidi" w:hAnsiTheme="majorBidi" w:cstheme="majorBidi"/>
          <w:rtl/>
        </w:rPr>
        <w:t xml:space="preserve">שונות, </w:t>
      </w:r>
      <w:r w:rsidRPr="00EC1BCE">
        <w:rPr>
          <w:rFonts w:asciiTheme="majorBidi" w:hAnsiTheme="majorBidi" w:cstheme="majorBidi"/>
          <w:rtl/>
        </w:rPr>
        <w:t>בהתאם לרמתו בהיררכיה</w:t>
      </w:r>
      <w:r w:rsidR="009867AA" w:rsidRPr="00EC1BCE">
        <w:rPr>
          <w:rFonts w:asciiTheme="majorBidi" w:hAnsiTheme="majorBidi" w:cstheme="majorBidi"/>
          <w:rtl/>
        </w:rPr>
        <w:t xml:space="preserve"> וכן אפשרויות פונקציונליות שונות בהתאם לתפקידו</w:t>
      </w:r>
      <w:r w:rsidRPr="00EC1BCE">
        <w:rPr>
          <w:rFonts w:asciiTheme="majorBidi" w:hAnsiTheme="majorBidi" w:cstheme="majorBidi"/>
          <w:rtl/>
        </w:rPr>
        <w:t>.</w:t>
      </w:r>
    </w:p>
    <w:p w:rsidR="00B51462" w:rsidRPr="00EC1BCE" w:rsidRDefault="00B51462" w:rsidP="00B51462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 xml:space="preserve">המערכת תפותח באמצעות </w:t>
      </w:r>
      <w:r w:rsidRPr="00EC1BCE">
        <w:rPr>
          <w:rFonts w:asciiTheme="majorBidi" w:hAnsiTheme="majorBidi" w:cstheme="majorBidi"/>
        </w:rPr>
        <w:t>Angular 2.5</w:t>
      </w:r>
      <w:r w:rsidR="00F645C9" w:rsidRPr="00EC1BCE">
        <w:rPr>
          <w:rFonts w:asciiTheme="majorBidi" w:hAnsiTheme="majorBidi" w:cstheme="majorBidi"/>
          <w:rtl/>
        </w:rPr>
        <w:t>.</w:t>
      </w:r>
    </w:p>
    <w:p w:rsidR="00B51462" w:rsidRPr="00EC1BCE" w:rsidRDefault="00B51462" w:rsidP="00B51462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 xml:space="preserve">בסיס הנתונים ופרטי המשתמשים יישמרו על שרת </w:t>
      </w:r>
      <w:r w:rsidRPr="00EC1BCE">
        <w:rPr>
          <w:rFonts w:asciiTheme="majorBidi" w:hAnsiTheme="majorBidi" w:cstheme="majorBidi"/>
        </w:rPr>
        <w:t>Firebase</w:t>
      </w:r>
      <w:r w:rsidRPr="00EC1BCE">
        <w:rPr>
          <w:rFonts w:asciiTheme="majorBidi" w:hAnsiTheme="majorBidi" w:cstheme="majorBidi"/>
          <w:rtl/>
        </w:rPr>
        <w:t>.</w:t>
      </w:r>
    </w:p>
    <w:p w:rsidR="00B51462" w:rsidRPr="00EC1BCE" w:rsidRDefault="00B51462" w:rsidP="00D22DE7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המידע ייובא מתוך השרת אל התוכנית באמצעות שאילתות.</w:t>
      </w:r>
      <w:r w:rsidR="009867AA" w:rsidRPr="00EC1BCE">
        <w:rPr>
          <w:rFonts w:asciiTheme="majorBidi" w:hAnsiTheme="majorBidi" w:cstheme="majorBidi"/>
          <w:rtl/>
        </w:rPr>
        <w:t xml:space="preserve"> עבור משתמשים מסוג "מנהל" </w:t>
      </w:r>
      <w:r w:rsidR="00171495" w:rsidRPr="00EC1BCE">
        <w:rPr>
          <w:rFonts w:asciiTheme="majorBidi" w:hAnsiTheme="majorBidi" w:cstheme="majorBidi"/>
          <w:rtl/>
        </w:rPr>
        <w:t>י</w:t>
      </w:r>
      <w:r w:rsidR="009867AA" w:rsidRPr="00EC1BCE">
        <w:rPr>
          <w:rFonts w:asciiTheme="majorBidi" w:hAnsiTheme="majorBidi" w:cstheme="majorBidi"/>
          <w:rtl/>
        </w:rPr>
        <w:t xml:space="preserve">תאפשר גם </w:t>
      </w:r>
      <w:r w:rsidR="00171495" w:rsidRPr="00EC1BCE">
        <w:rPr>
          <w:rFonts w:asciiTheme="majorBidi" w:hAnsiTheme="majorBidi" w:cstheme="majorBidi"/>
          <w:rtl/>
        </w:rPr>
        <w:t>מיון ו</w:t>
      </w:r>
      <w:r w:rsidR="009867AA" w:rsidRPr="00EC1BCE">
        <w:rPr>
          <w:rFonts w:asciiTheme="majorBidi" w:hAnsiTheme="majorBidi" w:cstheme="majorBidi"/>
          <w:rtl/>
        </w:rPr>
        <w:t xml:space="preserve">ייצוא של נתונים לטבלאות </w:t>
      </w:r>
      <w:r w:rsidR="009867AA" w:rsidRPr="00EC1BCE">
        <w:rPr>
          <w:rFonts w:asciiTheme="majorBidi" w:hAnsiTheme="majorBidi" w:cstheme="majorBidi"/>
        </w:rPr>
        <w:t>Excel</w:t>
      </w:r>
      <w:r w:rsidR="009867AA" w:rsidRPr="00EC1BCE">
        <w:rPr>
          <w:rFonts w:asciiTheme="majorBidi" w:hAnsiTheme="majorBidi" w:cstheme="majorBidi"/>
          <w:rtl/>
        </w:rPr>
        <w:t xml:space="preserve"> בלחיצת כפתור</w:t>
      </w:r>
      <w:r w:rsidR="00D22DE7" w:rsidRPr="00EC1BCE">
        <w:rPr>
          <w:rFonts w:asciiTheme="majorBidi" w:hAnsiTheme="majorBidi" w:cstheme="majorBidi"/>
          <w:rtl/>
        </w:rPr>
        <w:t xml:space="preserve"> ויצירת בודקים לתחרות</w:t>
      </w:r>
      <w:r w:rsidR="00F645C9" w:rsidRPr="00EC1BCE">
        <w:rPr>
          <w:rFonts w:asciiTheme="majorBidi" w:hAnsiTheme="majorBidi" w:cstheme="majorBidi"/>
          <w:rtl/>
        </w:rPr>
        <w:t>.</w:t>
      </w:r>
    </w:p>
    <w:p w:rsidR="00CD0E1A" w:rsidRPr="00EC1BCE" w:rsidRDefault="00D117E2" w:rsidP="00396966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על המשתמש לוודא כי ברשותו חיבור לרשת האינטרנט וכן דפדפן עדכני, על מנת שיוכל לה</w:t>
      </w:r>
      <w:r w:rsidR="00D22DE7" w:rsidRPr="00EC1BCE">
        <w:rPr>
          <w:rFonts w:asciiTheme="majorBidi" w:hAnsiTheme="majorBidi" w:cstheme="majorBidi"/>
          <w:rtl/>
        </w:rPr>
        <w:t>י</w:t>
      </w:r>
      <w:r w:rsidRPr="00EC1BCE">
        <w:rPr>
          <w:rFonts w:asciiTheme="majorBidi" w:hAnsiTheme="majorBidi" w:cstheme="majorBidi"/>
          <w:rtl/>
        </w:rPr>
        <w:t>רשם ולבצע שימוש במערכת</w:t>
      </w:r>
      <w:r w:rsidRPr="00EC1BCE">
        <w:rPr>
          <w:rFonts w:asciiTheme="majorBidi" w:hAnsiTheme="majorBidi" w:cstheme="majorBidi"/>
          <w:sz w:val="16"/>
          <w:szCs w:val="16"/>
          <w:rtl/>
        </w:rPr>
        <w:t>.</w:t>
      </w:r>
    </w:p>
    <w:p w:rsidR="002A28A3" w:rsidRPr="00EC1BCE" w:rsidRDefault="002A28A3" w:rsidP="00C46E07">
      <w:pPr>
        <w:pStyle w:val="2"/>
        <w:numPr>
          <w:ilvl w:val="1"/>
          <w:numId w:val="38"/>
        </w:numPr>
        <w:rPr>
          <w:rFonts w:asciiTheme="majorBidi" w:hAnsiTheme="majorBidi"/>
          <w:rtl/>
        </w:rPr>
      </w:pPr>
      <w:bookmarkStart w:id="9" w:name="_Toc275493955"/>
      <w:r w:rsidRPr="00EC1BCE">
        <w:rPr>
          <w:rFonts w:asciiTheme="majorBidi" w:hAnsiTheme="majorBidi"/>
          <w:rtl/>
        </w:rPr>
        <w:t>מילון מונחים</w:t>
      </w:r>
      <w:bookmarkEnd w:id="9"/>
    </w:p>
    <w:p w:rsidR="00425FF7" w:rsidRPr="00EC1BCE" w:rsidRDefault="00425FF7" w:rsidP="00425FF7">
      <w:pPr>
        <w:rPr>
          <w:rFonts w:asciiTheme="majorBidi" w:hAnsiTheme="majorBidi" w:cstheme="majorBidi"/>
          <w:noProof/>
          <w:rtl/>
        </w:rPr>
      </w:pPr>
      <w:r w:rsidRPr="00EC1BCE">
        <w:rPr>
          <w:rFonts w:asciiTheme="majorBidi" w:hAnsiTheme="majorBidi" w:cstheme="majorBidi"/>
          <w:noProof/>
          <w:u w:val="single"/>
          <w:rtl/>
        </w:rPr>
        <w:t>"תלמיד"-</w:t>
      </w:r>
      <w:r w:rsidRPr="00EC1BCE">
        <w:rPr>
          <w:rFonts w:asciiTheme="majorBidi" w:hAnsiTheme="majorBidi" w:cstheme="majorBidi"/>
          <w:noProof/>
          <w:rtl/>
        </w:rPr>
        <w:t xml:space="preserve"> משתתף כמתמודד בתחרות. יכול להיות חלק מצוות של עד שלושה תלמידים.</w:t>
      </w:r>
    </w:p>
    <w:p w:rsidR="00425FF7" w:rsidRPr="00EC1BCE" w:rsidRDefault="00425FF7" w:rsidP="00425FF7">
      <w:pPr>
        <w:rPr>
          <w:rFonts w:asciiTheme="majorBidi" w:hAnsiTheme="majorBidi" w:cstheme="majorBidi"/>
          <w:noProof/>
          <w:rtl/>
        </w:rPr>
      </w:pPr>
      <w:r w:rsidRPr="00EC1BCE">
        <w:rPr>
          <w:rFonts w:asciiTheme="majorBidi" w:hAnsiTheme="majorBidi" w:cstheme="majorBidi"/>
          <w:noProof/>
          <w:rtl/>
        </w:rPr>
        <w:t xml:space="preserve"> </w:t>
      </w:r>
      <w:r w:rsidRPr="00EC1BCE">
        <w:rPr>
          <w:rFonts w:asciiTheme="majorBidi" w:hAnsiTheme="majorBidi" w:cstheme="majorBidi"/>
          <w:noProof/>
          <w:u w:val="single"/>
          <w:rtl/>
        </w:rPr>
        <w:t>"מורה"</w:t>
      </w:r>
      <w:r w:rsidRPr="00EC1BCE">
        <w:rPr>
          <w:rFonts w:asciiTheme="majorBidi" w:hAnsiTheme="majorBidi" w:cstheme="majorBidi"/>
          <w:noProof/>
          <w:rtl/>
        </w:rPr>
        <w:t>- אחראי על תלמיד\צוות של תלמידים המשתתפים בתחרות.</w:t>
      </w:r>
    </w:p>
    <w:p w:rsidR="00425FF7" w:rsidRPr="00EC1BCE" w:rsidRDefault="00425FF7" w:rsidP="00425FF7">
      <w:pPr>
        <w:rPr>
          <w:rFonts w:asciiTheme="majorBidi" w:hAnsiTheme="majorBidi" w:cstheme="majorBidi"/>
          <w:noProof/>
          <w:rtl/>
        </w:rPr>
      </w:pPr>
      <w:r w:rsidRPr="00EC1BCE">
        <w:rPr>
          <w:rFonts w:asciiTheme="majorBidi" w:hAnsiTheme="majorBidi" w:cstheme="majorBidi"/>
          <w:noProof/>
          <w:rtl/>
        </w:rPr>
        <w:t xml:space="preserve"> </w:t>
      </w:r>
      <w:r w:rsidRPr="00EC1BCE">
        <w:rPr>
          <w:rFonts w:asciiTheme="majorBidi" w:hAnsiTheme="majorBidi" w:cstheme="majorBidi"/>
          <w:noProof/>
          <w:u w:val="single"/>
          <w:rtl/>
        </w:rPr>
        <w:t>"בודק"</w:t>
      </w:r>
      <w:r w:rsidRPr="00EC1BCE">
        <w:rPr>
          <w:rFonts w:asciiTheme="majorBidi" w:hAnsiTheme="majorBidi" w:cstheme="majorBidi"/>
          <w:noProof/>
          <w:rtl/>
        </w:rPr>
        <w:t>-</w:t>
      </w:r>
      <w:r w:rsidR="009867AA" w:rsidRPr="00EC1BCE">
        <w:rPr>
          <w:rFonts w:asciiTheme="majorBidi" w:hAnsiTheme="majorBidi" w:cstheme="majorBidi"/>
          <w:noProof/>
          <w:rtl/>
        </w:rPr>
        <w:t xml:space="preserve"> ממלא משובים על עבודות.</w:t>
      </w:r>
    </w:p>
    <w:p w:rsidR="00890093" w:rsidRPr="00EC1BCE" w:rsidRDefault="00425FF7" w:rsidP="00B63D28">
      <w:pPr>
        <w:rPr>
          <w:rFonts w:asciiTheme="majorBidi" w:hAnsiTheme="majorBidi" w:cstheme="majorBidi"/>
          <w:noProof/>
          <w:rtl/>
        </w:rPr>
      </w:pPr>
      <w:r w:rsidRPr="00EC1BCE">
        <w:rPr>
          <w:rFonts w:asciiTheme="majorBidi" w:hAnsiTheme="majorBidi" w:cstheme="majorBidi"/>
          <w:noProof/>
          <w:u w:val="single"/>
          <w:rtl/>
        </w:rPr>
        <w:t>"</w:t>
      </w:r>
      <w:r w:rsidR="00786D6E" w:rsidRPr="00EC1BCE">
        <w:rPr>
          <w:rFonts w:asciiTheme="majorBidi" w:hAnsiTheme="majorBidi" w:cstheme="majorBidi"/>
          <w:noProof/>
          <w:u w:val="single"/>
          <w:rtl/>
        </w:rPr>
        <w:t>מנהל</w:t>
      </w:r>
      <w:r w:rsidRPr="00EC1BCE">
        <w:rPr>
          <w:rFonts w:asciiTheme="majorBidi" w:hAnsiTheme="majorBidi" w:cstheme="majorBidi"/>
          <w:noProof/>
          <w:u w:val="single"/>
          <w:rtl/>
        </w:rPr>
        <w:t>"</w:t>
      </w:r>
      <w:r w:rsidR="00890093" w:rsidRPr="00EC1BCE">
        <w:rPr>
          <w:rFonts w:asciiTheme="majorBidi" w:hAnsiTheme="majorBidi" w:cstheme="majorBidi"/>
          <w:noProof/>
          <w:rtl/>
        </w:rPr>
        <w:t>-</w:t>
      </w:r>
      <w:r w:rsidR="009867AA" w:rsidRPr="00EC1BCE">
        <w:rPr>
          <w:rFonts w:asciiTheme="majorBidi" w:hAnsiTheme="majorBidi" w:cstheme="majorBidi"/>
          <w:noProof/>
          <w:rtl/>
        </w:rPr>
        <w:t xml:space="preserve"> מקבל משובים מהבודקים על עבודות התלמידים, </w:t>
      </w:r>
      <w:r w:rsidR="00451007" w:rsidRPr="00EC1BCE">
        <w:rPr>
          <w:rFonts w:asciiTheme="majorBidi" w:hAnsiTheme="majorBidi" w:cstheme="majorBidi"/>
          <w:noProof/>
          <w:rtl/>
        </w:rPr>
        <w:t xml:space="preserve">שולח הודעות לתלמידים ומורים. </w:t>
      </w:r>
      <w:r w:rsidR="009867AA" w:rsidRPr="00EC1BCE">
        <w:rPr>
          <w:rFonts w:asciiTheme="majorBidi" w:hAnsiTheme="majorBidi" w:cstheme="majorBidi"/>
          <w:noProof/>
          <w:rtl/>
        </w:rPr>
        <w:t xml:space="preserve">יכול לצפות </w:t>
      </w:r>
      <w:r w:rsidR="00451007" w:rsidRPr="00EC1BCE">
        <w:rPr>
          <w:rFonts w:asciiTheme="majorBidi" w:hAnsiTheme="majorBidi" w:cstheme="majorBidi"/>
          <w:noProof/>
          <w:rtl/>
        </w:rPr>
        <w:t>בפרטי התלמידים והמורים</w:t>
      </w:r>
      <w:r w:rsidR="00EC1BCE" w:rsidRPr="00EC1BCE">
        <w:rPr>
          <w:rFonts w:asciiTheme="majorBidi" w:hAnsiTheme="majorBidi" w:cstheme="majorBidi"/>
          <w:noProof/>
          <w:rtl/>
        </w:rPr>
        <w:t xml:space="preserve">, ליצור הרשאות בודקים לתחרות, </w:t>
      </w:r>
      <w:r w:rsidR="00451007" w:rsidRPr="00EC1BCE">
        <w:rPr>
          <w:rFonts w:asciiTheme="majorBidi" w:hAnsiTheme="majorBidi" w:cstheme="majorBidi"/>
          <w:noProof/>
          <w:rtl/>
        </w:rPr>
        <w:t xml:space="preserve">לצפות בפרטי </w:t>
      </w:r>
      <w:r w:rsidR="009867AA" w:rsidRPr="00EC1BCE">
        <w:rPr>
          <w:rFonts w:asciiTheme="majorBidi" w:hAnsiTheme="majorBidi" w:cstheme="majorBidi"/>
          <w:noProof/>
          <w:rtl/>
        </w:rPr>
        <w:t xml:space="preserve">עבודות, וכן לערוך </w:t>
      </w:r>
      <w:r w:rsidR="00451007" w:rsidRPr="00EC1BCE">
        <w:rPr>
          <w:rFonts w:asciiTheme="majorBidi" w:hAnsiTheme="majorBidi" w:cstheme="majorBidi"/>
          <w:noProof/>
          <w:rtl/>
        </w:rPr>
        <w:t>ולייצא נתונים אלו.</w:t>
      </w:r>
    </w:p>
    <w:p w:rsidR="00890093" w:rsidRPr="00EC1BCE" w:rsidRDefault="00425FF7" w:rsidP="00B63D28">
      <w:pPr>
        <w:rPr>
          <w:rFonts w:asciiTheme="majorBidi" w:hAnsiTheme="majorBidi" w:cstheme="majorBidi"/>
          <w:noProof/>
          <w:rtl/>
        </w:rPr>
      </w:pPr>
      <w:r w:rsidRPr="00EC1BCE">
        <w:rPr>
          <w:rFonts w:asciiTheme="majorBidi" w:hAnsiTheme="majorBidi" w:cstheme="majorBidi"/>
          <w:noProof/>
          <w:u w:val="single"/>
          <w:rtl/>
        </w:rPr>
        <w:t>"</w:t>
      </w:r>
      <w:r w:rsidR="00786D6E" w:rsidRPr="00EC1BCE">
        <w:rPr>
          <w:rFonts w:asciiTheme="majorBidi" w:hAnsiTheme="majorBidi" w:cstheme="majorBidi"/>
          <w:noProof/>
          <w:u w:val="single"/>
          <w:rtl/>
        </w:rPr>
        <w:t>מאסטר</w:t>
      </w:r>
      <w:r w:rsidRPr="00EC1BCE">
        <w:rPr>
          <w:rFonts w:asciiTheme="majorBidi" w:hAnsiTheme="majorBidi" w:cstheme="majorBidi"/>
          <w:noProof/>
          <w:u w:val="single"/>
          <w:rtl/>
        </w:rPr>
        <w:t>"</w:t>
      </w:r>
      <w:r w:rsidR="00890093" w:rsidRPr="00EC1BCE">
        <w:rPr>
          <w:rFonts w:asciiTheme="majorBidi" w:hAnsiTheme="majorBidi" w:cstheme="majorBidi"/>
          <w:noProof/>
          <w:rtl/>
        </w:rPr>
        <w:t>-</w:t>
      </w:r>
      <w:r w:rsidR="004B7160" w:rsidRPr="00EC1BCE">
        <w:rPr>
          <w:rFonts w:asciiTheme="majorBidi" w:hAnsiTheme="majorBidi" w:cstheme="majorBidi"/>
          <w:noProof/>
          <w:rtl/>
        </w:rPr>
        <w:t xml:space="preserve"> </w:t>
      </w:r>
      <w:r w:rsidR="009867AA" w:rsidRPr="00EC1BCE">
        <w:rPr>
          <w:rFonts w:asciiTheme="majorBidi" w:hAnsiTheme="majorBidi" w:cstheme="majorBidi"/>
          <w:noProof/>
          <w:rtl/>
        </w:rPr>
        <w:t xml:space="preserve">בעל אותן אפשרויות </w:t>
      </w:r>
      <w:r w:rsidR="00451007" w:rsidRPr="00EC1BCE">
        <w:rPr>
          <w:rFonts w:asciiTheme="majorBidi" w:hAnsiTheme="majorBidi" w:cstheme="majorBidi"/>
          <w:noProof/>
          <w:rtl/>
        </w:rPr>
        <w:t xml:space="preserve">והרשאות </w:t>
      </w:r>
      <w:r w:rsidR="009867AA" w:rsidRPr="00EC1BCE">
        <w:rPr>
          <w:rFonts w:asciiTheme="majorBidi" w:hAnsiTheme="majorBidi" w:cstheme="majorBidi"/>
          <w:noProof/>
          <w:rtl/>
        </w:rPr>
        <w:t>כמו</w:t>
      </w:r>
      <w:r w:rsidR="004B7160" w:rsidRPr="00EC1BCE">
        <w:rPr>
          <w:rFonts w:asciiTheme="majorBidi" w:hAnsiTheme="majorBidi" w:cstheme="majorBidi"/>
          <w:noProof/>
          <w:rtl/>
        </w:rPr>
        <w:t xml:space="preserve"> מנהל</w:t>
      </w:r>
      <w:r w:rsidR="009867AA" w:rsidRPr="00EC1BCE">
        <w:rPr>
          <w:rFonts w:asciiTheme="majorBidi" w:hAnsiTheme="majorBidi" w:cstheme="majorBidi"/>
          <w:noProof/>
          <w:rtl/>
        </w:rPr>
        <w:t>. בנוסף</w:t>
      </w:r>
      <w:r w:rsidR="004B7160" w:rsidRPr="00EC1BCE">
        <w:rPr>
          <w:rFonts w:asciiTheme="majorBidi" w:hAnsiTheme="majorBidi" w:cstheme="majorBidi"/>
          <w:noProof/>
          <w:rtl/>
        </w:rPr>
        <w:t xml:space="preserve"> יכול ליצור מנהלים בעצמו.</w:t>
      </w:r>
    </w:p>
    <w:p w:rsidR="00425FF7" w:rsidRPr="00EC1BCE" w:rsidRDefault="00425FF7" w:rsidP="00B63D28">
      <w:pPr>
        <w:rPr>
          <w:rFonts w:asciiTheme="majorBidi" w:hAnsiTheme="majorBidi" w:cstheme="majorBidi"/>
          <w:noProof/>
          <w:rtl/>
        </w:rPr>
      </w:pPr>
      <w:r w:rsidRPr="00EC1BCE">
        <w:rPr>
          <w:rFonts w:asciiTheme="majorBidi" w:hAnsiTheme="majorBidi" w:cstheme="majorBidi"/>
          <w:noProof/>
          <w:u w:val="single"/>
          <w:rtl/>
        </w:rPr>
        <w:t>"משתמש"</w:t>
      </w:r>
      <w:r w:rsidRPr="00EC1BCE">
        <w:rPr>
          <w:rFonts w:asciiTheme="majorBidi" w:hAnsiTheme="majorBidi" w:cstheme="majorBidi"/>
          <w:noProof/>
          <w:rtl/>
        </w:rPr>
        <w:t>- מלבד ה"מאסטר", כל אחד מהמונחים שהוגדרו למעלה הינם משתמשים שונים במערכת בעלי אפשרויות והרשאות שונות</w:t>
      </w:r>
      <w:r w:rsidR="00171495" w:rsidRPr="00EC1BCE">
        <w:rPr>
          <w:rFonts w:asciiTheme="majorBidi" w:hAnsiTheme="majorBidi" w:cstheme="majorBidi"/>
          <w:noProof/>
          <w:rtl/>
        </w:rPr>
        <w:t>.</w:t>
      </w:r>
    </w:p>
    <w:p w:rsidR="002A28A3" w:rsidRPr="00EC1BCE" w:rsidRDefault="002A28A3" w:rsidP="00C46E07">
      <w:pPr>
        <w:pStyle w:val="2"/>
        <w:numPr>
          <w:ilvl w:val="1"/>
          <w:numId w:val="38"/>
        </w:numPr>
        <w:rPr>
          <w:rFonts w:asciiTheme="majorBidi" w:hAnsiTheme="majorBidi"/>
          <w:rtl/>
        </w:rPr>
      </w:pPr>
      <w:bookmarkStart w:id="10" w:name="_Toc275493956"/>
      <w:r w:rsidRPr="00EC1BCE">
        <w:rPr>
          <w:rFonts w:asciiTheme="majorBidi" w:hAnsiTheme="majorBidi"/>
          <w:rtl/>
        </w:rPr>
        <w:lastRenderedPageBreak/>
        <w:t>סקירה</w:t>
      </w:r>
      <w:bookmarkEnd w:id="10"/>
    </w:p>
    <w:p w:rsidR="00396966" w:rsidRPr="00EC1BCE" w:rsidRDefault="00F645C9" w:rsidP="00396966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בהמשך המסמך נפרט אודות הפונקציונאליות שהמוצר יספק, תוך כדי הצגתו בסיפורי משתמש וחלקים גרפיים בממשק המשתמש במוצר העתיד לבוא.</w:t>
      </w:r>
    </w:p>
    <w:p w:rsidR="00396966" w:rsidRPr="00396966" w:rsidRDefault="00CD0E1A" w:rsidP="006E3B0C">
      <w:pPr>
        <w:pStyle w:val="1"/>
        <w:numPr>
          <w:ilvl w:val="0"/>
          <w:numId w:val="38"/>
        </w:numPr>
        <w:rPr>
          <w:rFonts w:asciiTheme="majorBidi" w:hAnsiTheme="majorBidi"/>
          <w:noProof/>
          <w:rtl/>
        </w:rPr>
      </w:pPr>
      <w:bookmarkStart w:id="11" w:name="_Toc275493957"/>
      <w:r w:rsidRPr="00EC1BCE">
        <w:rPr>
          <w:rFonts w:asciiTheme="majorBidi" w:hAnsiTheme="majorBidi"/>
          <w:noProof/>
          <w:rtl/>
        </w:rPr>
        <w:t xml:space="preserve">תרחישי שימוש – </w:t>
      </w:r>
      <w:r w:rsidRPr="00EC1BCE">
        <w:rPr>
          <w:rFonts w:asciiTheme="majorBidi" w:hAnsiTheme="majorBidi"/>
          <w:noProof/>
        </w:rPr>
        <w:t>Use Cases</w:t>
      </w:r>
      <w:bookmarkEnd w:id="11"/>
    </w:p>
    <w:p w:rsidR="00C46E07" w:rsidRPr="00C46E07" w:rsidRDefault="00293056" w:rsidP="00C46E07">
      <w:pPr>
        <w:pStyle w:val="2"/>
        <w:numPr>
          <w:ilvl w:val="0"/>
          <w:numId w:val="40"/>
        </w:numPr>
        <w:rPr>
          <w:rFonts w:asciiTheme="majorBidi" w:eastAsiaTheme="minorHAnsi" w:hAnsiTheme="majorBidi"/>
          <w:b w:val="0"/>
          <w:bCs w:val="0"/>
          <w:color w:val="auto"/>
          <w:sz w:val="22"/>
          <w:szCs w:val="22"/>
          <w:u w:val="single"/>
        </w:rPr>
      </w:pPr>
      <w:r w:rsidRPr="00C46E07">
        <w:rPr>
          <w:rFonts w:asciiTheme="majorBidi" w:eastAsiaTheme="minorHAnsi" w:hAnsiTheme="majorBidi"/>
          <w:b w:val="0"/>
          <w:bCs w:val="0"/>
          <w:color w:val="auto"/>
          <w:sz w:val="22"/>
          <w:szCs w:val="22"/>
          <w:u w:val="single"/>
          <w:rtl/>
        </w:rPr>
        <w:t>טבלת שחקנים</w:t>
      </w:r>
      <w:r w:rsidR="00C46E07" w:rsidRPr="00C46E07">
        <w:rPr>
          <w:rFonts w:asciiTheme="majorBidi" w:eastAsiaTheme="minorHAnsi" w:hAnsiTheme="majorBidi" w:hint="cs"/>
          <w:b w:val="0"/>
          <w:bCs w:val="0"/>
          <w:color w:val="auto"/>
          <w:sz w:val="22"/>
          <w:szCs w:val="22"/>
          <w:u w:val="single"/>
          <w:rtl/>
        </w:rPr>
        <w:t xml:space="preserve">, </w:t>
      </w:r>
      <w:r w:rsidR="004D4A2B" w:rsidRPr="00C46E07">
        <w:rPr>
          <w:rFonts w:asciiTheme="majorBidi" w:eastAsiaTheme="minorHAnsi" w:hAnsiTheme="majorBidi"/>
          <w:b w:val="0"/>
          <w:bCs w:val="0"/>
          <w:color w:val="auto"/>
          <w:sz w:val="22"/>
          <w:szCs w:val="22"/>
          <w:u w:val="single"/>
          <w:rtl/>
        </w:rPr>
        <w:t>בעלי עניין</w:t>
      </w:r>
      <w:r w:rsidRPr="00C46E07">
        <w:rPr>
          <w:rFonts w:asciiTheme="majorBidi" w:eastAsiaTheme="minorHAnsi" w:hAnsiTheme="majorBidi"/>
          <w:b w:val="0"/>
          <w:bCs w:val="0"/>
          <w:color w:val="auto"/>
          <w:sz w:val="22"/>
          <w:szCs w:val="22"/>
          <w:u w:val="single"/>
          <w:rtl/>
        </w:rPr>
        <w:t xml:space="preserve"> ומטרותיהם</w:t>
      </w:r>
    </w:p>
    <w:tbl>
      <w:tblPr>
        <w:tblStyle w:val="-10"/>
        <w:tblpPr w:leftFromText="180" w:rightFromText="180" w:vertAnchor="text" w:horzAnchor="page" w:tblpX="1810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6235"/>
      </w:tblGrid>
      <w:tr w:rsidR="00C46E07" w:rsidRPr="00EC1BCE" w:rsidTr="00C46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C46E07" w:rsidRPr="00EC1BCE" w:rsidRDefault="00C46E07" w:rsidP="00C46E07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שם שחקן</w:t>
            </w:r>
          </w:p>
        </w:tc>
        <w:tc>
          <w:tcPr>
            <w:tcW w:w="6235" w:type="dxa"/>
          </w:tcPr>
          <w:p w:rsidR="00C46E07" w:rsidRPr="00EC1BCE" w:rsidRDefault="00C46E07" w:rsidP="00C46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מטרות</w:t>
            </w:r>
          </w:p>
        </w:tc>
      </w:tr>
      <w:tr w:rsidR="00C46E07" w:rsidRPr="00EC1BCE" w:rsidTr="00C4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C46E07" w:rsidRPr="00EC1BCE" w:rsidRDefault="00C46E07" w:rsidP="00C46E07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מנהל</w:t>
            </w:r>
          </w:p>
        </w:tc>
        <w:tc>
          <w:tcPr>
            <w:tcW w:w="6235" w:type="dxa"/>
          </w:tcPr>
          <w:p w:rsidR="00C46E07" w:rsidRPr="00EC1BCE" w:rsidRDefault="00C46E07" w:rsidP="00C4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יצירת משתמשים, שליחת הודעות, צפייה בעבודות, עדכוני נתונים, ייצוא נתונים, פתיחת תחרויות</w:t>
            </w:r>
          </w:p>
        </w:tc>
      </w:tr>
      <w:tr w:rsidR="00C46E07" w:rsidRPr="00EC1BCE" w:rsidTr="00C4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C46E07" w:rsidRPr="00EC1BCE" w:rsidRDefault="00C46E07" w:rsidP="00C46E07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מורה</w:t>
            </w:r>
          </w:p>
        </w:tc>
        <w:tc>
          <w:tcPr>
            <w:tcW w:w="6235" w:type="dxa"/>
          </w:tcPr>
          <w:p w:rsidR="00C46E07" w:rsidRPr="00EC1BCE" w:rsidRDefault="00C46E07" w:rsidP="00C4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הרשמה, הוספת תלמידים, הוספת המלצות</w:t>
            </w:r>
          </w:p>
        </w:tc>
      </w:tr>
      <w:tr w:rsidR="00C46E07" w:rsidRPr="00EC1BCE" w:rsidTr="00C4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C46E07" w:rsidRPr="00EC1BCE" w:rsidRDefault="00C46E07" w:rsidP="00C46E07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בודק</w:t>
            </w:r>
          </w:p>
        </w:tc>
        <w:tc>
          <w:tcPr>
            <w:tcW w:w="6235" w:type="dxa"/>
          </w:tcPr>
          <w:p w:rsidR="00C46E07" w:rsidRPr="00EC1BCE" w:rsidRDefault="00C46E07" w:rsidP="00C4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מתן משוב עבור פרוי</w:t>
            </w:r>
            <w:r w:rsidRPr="00EC1BCE">
              <w:rPr>
                <w:rFonts w:asciiTheme="majorBidi" w:hAnsiTheme="majorBidi" w:cstheme="majorBidi"/>
                <w:rtl/>
              </w:rPr>
              <w:t>קטים ושליחת</w:t>
            </w:r>
            <w:r>
              <w:rPr>
                <w:rFonts w:asciiTheme="majorBidi" w:hAnsiTheme="majorBidi" w:cstheme="majorBidi"/>
                <w:rtl/>
              </w:rPr>
              <w:t xml:space="preserve"> </w:t>
            </w:r>
            <w:r w:rsidRPr="00EC1BCE">
              <w:rPr>
                <w:rFonts w:asciiTheme="majorBidi" w:hAnsiTheme="majorBidi" w:cstheme="majorBidi"/>
                <w:rtl/>
              </w:rPr>
              <w:t>משובים למנהל.</w:t>
            </w:r>
          </w:p>
        </w:tc>
      </w:tr>
      <w:tr w:rsidR="00C46E07" w:rsidRPr="00EC1BCE" w:rsidTr="00C4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C46E07" w:rsidRPr="00EC1BCE" w:rsidRDefault="00C46E07" w:rsidP="00C46E07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תלמיד</w:t>
            </w:r>
          </w:p>
        </w:tc>
        <w:tc>
          <w:tcPr>
            <w:tcW w:w="6235" w:type="dxa"/>
          </w:tcPr>
          <w:p w:rsidR="00C46E07" w:rsidRPr="00EC1BCE" w:rsidRDefault="00C46E07" w:rsidP="00C4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הרשמה, הוספת חברים לצוות, הגשת עבודות,</w:t>
            </w:r>
            <w:r w:rsidR="005E1649">
              <w:rPr>
                <w:rFonts w:asciiTheme="majorBidi" w:hAnsiTheme="majorBidi" w:cstheme="majorBidi" w:hint="cs"/>
                <w:rtl/>
              </w:rPr>
              <w:t xml:space="preserve"> מילוי שאלון אודות העבודה,</w:t>
            </w:r>
            <w:r w:rsidRPr="00EC1BCE">
              <w:rPr>
                <w:rFonts w:asciiTheme="majorBidi" w:hAnsiTheme="majorBidi" w:cstheme="majorBidi"/>
                <w:rtl/>
              </w:rPr>
              <w:t xml:space="preserve"> קבלת הודעות</w:t>
            </w:r>
          </w:p>
        </w:tc>
      </w:tr>
      <w:tr w:rsidR="00C46E07" w:rsidRPr="00EC1BCE" w:rsidTr="00C4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C46E07" w:rsidRPr="00EC1BCE" w:rsidRDefault="00C46E07" w:rsidP="00C46E07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מאסטר</w:t>
            </w:r>
          </w:p>
        </w:tc>
        <w:tc>
          <w:tcPr>
            <w:tcW w:w="6235" w:type="dxa"/>
          </w:tcPr>
          <w:p w:rsidR="00C46E07" w:rsidRPr="00EC1BCE" w:rsidRDefault="00C46E07" w:rsidP="00C4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ניהול המערכת, בעל הרשאות גישה לכל המערכת, יצירת כל סוגי המשתמשים</w:t>
            </w:r>
          </w:p>
        </w:tc>
      </w:tr>
    </w:tbl>
    <w:p w:rsidR="00EC1BCE" w:rsidRPr="00EC1BCE" w:rsidRDefault="00EC1BCE" w:rsidP="00EC1BCE">
      <w:pPr>
        <w:pStyle w:val="ae"/>
        <w:rPr>
          <w:rFonts w:asciiTheme="majorBidi" w:hAnsiTheme="majorBidi" w:cstheme="majorBidi"/>
        </w:rPr>
      </w:pPr>
    </w:p>
    <w:p w:rsidR="00CD0E1A" w:rsidRPr="00C46E07" w:rsidRDefault="00C46E07" w:rsidP="00C46E07">
      <w:pPr>
        <w:pStyle w:val="ae"/>
        <w:numPr>
          <w:ilvl w:val="0"/>
          <w:numId w:val="40"/>
        </w:numPr>
        <w:rPr>
          <w:rFonts w:asciiTheme="majorBidi" w:hAnsiTheme="majorBidi" w:cstheme="majorBidi"/>
        </w:rPr>
      </w:pPr>
      <w:r w:rsidRPr="00EC1BCE">
        <w:rPr>
          <w:noProof/>
        </w:rPr>
        <w:drawing>
          <wp:anchor distT="0" distB="0" distL="114300" distR="114300" simplePos="0" relativeHeight="251658240" behindDoc="0" locked="0" layoutInCell="1" allowOverlap="1" wp14:anchorId="490423A1" wp14:editId="45C1777E">
            <wp:simplePos x="0" y="0"/>
            <wp:positionH relativeFrom="column">
              <wp:posOffset>-61172</wp:posOffset>
            </wp:positionH>
            <wp:positionV relativeFrom="paragraph">
              <wp:posOffset>306282</wp:posOffset>
            </wp:positionV>
            <wp:extent cx="5274310" cy="4826000"/>
            <wp:effectExtent l="0" t="0" r="8890" b="0"/>
            <wp:wrapNone/>
            <wp:docPr id="2" name="תמונה 2" descr="https://camo.githubusercontent.com/83a1354080fb9e80f2425c53608573f0b4a4f44e/68747470733a2f2f692e696d6775722e636f6d2f314d6c346b764d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83a1354080fb9e80f2425c53608573f0b4a4f44e/68747470733a2f2f692e696d6775722e636f6d2f314d6c346b764d2e706e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E1A" w:rsidRPr="00C46E07">
        <w:rPr>
          <w:rFonts w:asciiTheme="majorBidi" w:hAnsiTheme="majorBidi" w:cstheme="majorBidi"/>
          <w:u w:val="single"/>
          <w:rtl/>
        </w:rPr>
        <w:t xml:space="preserve">תרשים סיכום </w:t>
      </w:r>
      <w:r w:rsidR="00CD0E1A" w:rsidRPr="00C46E07">
        <w:rPr>
          <w:rFonts w:asciiTheme="majorBidi" w:hAnsiTheme="majorBidi" w:cstheme="majorBidi"/>
          <w:u w:val="single"/>
        </w:rPr>
        <w:t>UML</w:t>
      </w:r>
      <w:r w:rsidR="00CD0E1A" w:rsidRPr="00C46E07">
        <w:rPr>
          <w:rFonts w:asciiTheme="majorBidi" w:hAnsiTheme="majorBidi" w:cstheme="majorBidi"/>
          <w:u w:val="single"/>
          <w:rtl/>
        </w:rPr>
        <w:t>-י של תרחישי השימוש במערכת</w:t>
      </w:r>
    </w:p>
    <w:p w:rsid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Default="00EC1BCE" w:rsidP="00EC1BCE">
      <w:pPr>
        <w:rPr>
          <w:rFonts w:asciiTheme="majorBidi" w:hAnsiTheme="majorBidi" w:cstheme="majorBidi"/>
          <w:rtl/>
        </w:rPr>
      </w:pPr>
    </w:p>
    <w:p w:rsidR="00C46E07" w:rsidRDefault="00C46E07" w:rsidP="00EC1BCE">
      <w:pPr>
        <w:rPr>
          <w:rFonts w:asciiTheme="majorBidi" w:hAnsiTheme="majorBidi" w:cstheme="majorBidi"/>
          <w:rtl/>
        </w:rPr>
      </w:pPr>
    </w:p>
    <w:p w:rsidR="00C46E07" w:rsidRDefault="00C46E07" w:rsidP="00EC1BCE">
      <w:pPr>
        <w:rPr>
          <w:rFonts w:asciiTheme="majorBidi" w:hAnsiTheme="majorBidi" w:cstheme="majorBidi"/>
          <w:rtl/>
        </w:rPr>
      </w:pPr>
    </w:p>
    <w:p w:rsidR="00C46E07" w:rsidRDefault="00C46E07" w:rsidP="00EC1BCE">
      <w:pPr>
        <w:rPr>
          <w:rFonts w:asciiTheme="majorBidi" w:hAnsiTheme="majorBidi" w:cstheme="majorBidi"/>
          <w:rtl/>
        </w:rPr>
      </w:pPr>
    </w:p>
    <w:p w:rsidR="00C46E07" w:rsidRPr="00EC1BCE" w:rsidRDefault="00C46E07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EC1BCE" w:rsidRDefault="00EC1BCE" w:rsidP="00EC1BCE">
      <w:pPr>
        <w:rPr>
          <w:rFonts w:asciiTheme="majorBidi" w:hAnsiTheme="majorBidi" w:cstheme="majorBidi"/>
          <w:rtl/>
        </w:rPr>
      </w:pPr>
    </w:p>
    <w:p w:rsidR="00EC1BCE" w:rsidRPr="00C46E07" w:rsidRDefault="00CD0E1A" w:rsidP="00C46E07">
      <w:pPr>
        <w:pStyle w:val="ae"/>
        <w:numPr>
          <w:ilvl w:val="0"/>
          <w:numId w:val="40"/>
        </w:numPr>
        <w:rPr>
          <w:rFonts w:asciiTheme="majorBidi" w:hAnsiTheme="majorBidi" w:cstheme="majorBidi"/>
          <w:rtl/>
        </w:rPr>
      </w:pPr>
      <w:r w:rsidRPr="00C46E07">
        <w:rPr>
          <w:rFonts w:asciiTheme="majorBidi" w:hAnsiTheme="majorBidi" w:cstheme="majorBidi"/>
          <w:u w:val="single"/>
          <w:rtl/>
        </w:rPr>
        <w:t xml:space="preserve">תרחישי שימוש פורמאליים </w:t>
      </w:r>
      <w:r w:rsidR="00831756" w:rsidRPr="00C46E07">
        <w:rPr>
          <w:rFonts w:asciiTheme="majorBidi" w:hAnsiTheme="majorBidi" w:cstheme="majorBidi"/>
          <w:u w:val="single"/>
          <w:rtl/>
        </w:rPr>
        <w:t>עיקריים</w:t>
      </w:r>
      <w:r w:rsidR="00831756" w:rsidRPr="00C46E07">
        <w:rPr>
          <w:rFonts w:asciiTheme="majorBidi" w:hAnsiTheme="majorBidi" w:cstheme="majorBidi"/>
          <w:rtl/>
        </w:rPr>
        <w:br/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42025" w:rsidRPr="00EC1BCE" w:rsidTr="00D9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שם התרחיש</w:t>
            </w:r>
          </w:p>
        </w:tc>
        <w:tc>
          <w:tcPr>
            <w:tcW w:w="6836" w:type="dxa"/>
          </w:tcPr>
          <w:p w:rsidR="00342025" w:rsidRPr="00EC1BCE" w:rsidRDefault="00A929D4" w:rsidP="00A929D4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color w:val="1F497D" w:themeColor="text2"/>
              </w:rPr>
              <w:t>UC1</w:t>
            </w:r>
            <w:r w:rsidRPr="00EC1BCE">
              <w:rPr>
                <w:rFonts w:asciiTheme="majorBidi" w:hAnsiTheme="majorBidi" w:cstheme="majorBidi"/>
                <w:color w:val="1F497D" w:themeColor="text2"/>
                <w:rtl/>
              </w:rPr>
              <w:t xml:space="preserve">. </w:t>
            </w:r>
            <w:r w:rsidR="00B94D51" w:rsidRPr="00EC1BCE">
              <w:rPr>
                <w:rFonts w:asciiTheme="majorBidi" w:hAnsiTheme="majorBidi" w:cstheme="majorBidi"/>
                <w:color w:val="1F497D" w:themeColor="text2"/>
                <w:rtl/>
              </w:rPr>
              <w:t>רישום תלמיד לתחרות</w:t>
            </w:r>
          </w:p>
        </w:tc>
      </w:tr>
      <w:tr w:rsidR="00342025" w:rsidRPr="00EC1BC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שחקו ראשי</w:t>
            </w:r>
          </w:p>
        </w:tc>
        <w:tc>
          <w:tcPr>
            <w:tcW w:w="6836" w:type="dxa"/>
          </w:tcPr>
          <w:p w:rsidR="00342025" w:rsidRPr="00EC1BCE" w:rsidRDefault="00ED64A5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תלמיד</w:t>
            </w:r>
          </w:p>
        </w:tc>
      </w:tr>
      <w:tr w:rsidR="00342025" w:rsidRPr="00EC1BCE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מטרה</w:t>
            </w:r>
          </w:p>
        </w:tc>
        <w:tc>
          <w:tcPr>
            <w:tcW w:w="6836" w:type="dxa"/>
          </w:tcPr>
          <w:p w:rsidR="00342025" w:rsidRPr="00EC1BCE" w:rsidRDefault="00396966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הרשמה למערכת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</w:t>
            </w:r>
            <w:r w:rsidR="00ED64A5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תחרות</w:t>
            </w:r>
          </w:p>
        </w:tc>
      </w:tr>
      <w:tr w:rsidR="00342025" w:rsidRPr="00EC1BC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היקף</w:t>
            </w:r>
            <w:r w:rsidR="00DB2C1A" w:rsidRPr="00EC1BCE">
              <w:rPr>
                <w:rFonts w:asciiTheme="majorBidi" w:hAnsiTheme="majorBidi" w:cstheme="majorBidi"/>
                <w:rtl/>
              </w:rPr>
              <w:t xml:space="preserve"> ורמה</w:t>
            </w:r>
          </w:p>
        </w:tc>
        <w:tc>
          <w:tcPr>
            <w:tcW w:w="6836" w:type="dxa"/>
          </w:tcPr>
          <w:p w:rsidR="00342025" w:rsidRPr="00EC1BCE" w:rsidRDefault="00ED64A5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משתמש, שרת, מסד נתונים</w:t>
            </w:r>
            <w:r w:rsidR="00B94D51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, אינטרנט</w:t>
            </w:r>
          </w:p>
        </w:tc>
      </w:tr>
      <w:tr w:rsidR="00342025" w:rsidRPr="00EC1BCE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342025" w:rsidRPr="00EC1BCE" w:rsidRDefault="00606124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>ה</w:t>
            </w:r>
            <w:r w:rsidR="00B94D51"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>תלמיד</w:t>
            </w:r>
            <w:r w:rsidR="00396966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 xml:space="preserve"> המ</w:t>
            </w:r>
            <w:r w:rsidR="00396966">
              <w:rPr>
                <w:rFonts w:asciiTheme="majorBidi" w:hAnsiTheme="majorBidi" w:cstheme="majorBidi" w:hint="cs"/>
                <w:b/>
                <w:bCs/>
                <w:i/>
                <w:iCs w:val="0"/>
                <w:color w:val="auto"/>
                <w:u w:val="none"/>
                <w:rtl/>
              </w:rPr>
              <w:t>בצ</w:t>
            </w:r>
            <w:r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>ע רישום</w:t>
            </w:r>
            <w:r w:rsidR="00B94D51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- מילוי פרטי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ו האישיים </w:t>
            </w:r>
            <w:r w:rsidR="00D117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של התלמיד 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ושל </w:t>
            </w:r>
            <w:r w:rsidR="00D117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שאר 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חברי הפרוייקט, כולל הגשת עבודה</w:t>
            </w:r>
            <w:r w:rsidR="00396966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ומילוי שאלון על העבודה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כדי להשתתף בתחרות.</w:t>
            </w:r>
          </w:p>
          <w:p w:rsidR="00606124" w:rsidRPr="00EC1BCE" w:rsidRDefault="00606124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</w:rPr>
            </w:pPr>
            <w:r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>תלמידים נוספים החברים בצוות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-</w:t>
            </w:r>
            <w:r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 xml:space="preserve"> 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התלמיד המבצע את הרישום ימלא</w:t>
            </w:r>
            <w:r w:rsidR="00396966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את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פרטי חברי הצוות (אפשרות לעד 2 נוספים).</w:t>
            </w:r>
          </w:p>
          <w:p w:rsidR="00342025" w:rsidRPr="00EC1BCE" w:rsidRDefault="00B94D51" w:rsidP="00B94D51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>מורה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- קבלת אחריות על תלמידי הצוות שנרשמו</w:t>
            </w:r>
            <w:r w:rsidR="00396966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וצפיה במצב תלמידיו</w:t>
            </w:r>
            <w:r w:rsidR="00606124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.</w:t>
            </w:r>
          </w:p>
          <w:p w:rsidR="00606124" w:rsidRPr="00EC1BCE" w:rsidRDefault="00606124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b/>
                <w:bCs/>
                <w:i/>
                <w:iCs w:val="0"/>
                <w:color w:val="auto"/>
                <w:u w:val="none"/>
                <w:rtl/>
              </w:rPr>
              <w:t>מנהל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- יכול לצפות בפרטי הנרשמים, בעבודותיהם, וכן לשלוח הודעות למשתתפים הנרשמים.</w:t>
            </w:r>
          </w:p>
        </w:tc>
      </w:tr>
      <w:tr w:rsidR="00376ABE" w:rsidRPr="00EC1BC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6ABE" w:rsidRPr="00EC1BCE" w:rsidRDefault="00376ABE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תיאור</w:t>
            </w:r>
          </w:p>
        </w:tc>
        <w:tc>
          <w:tcPr>
            <w:tcW w:w="6836" w:type="dxa"/>
          </w:tcPr>
          <w:p w:rsidR="00376ABE" w:rsidRPr="00EC1BCE" w:rsidRDefault="00216135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בשלב הראשון התלמיד </w:t>
            </w:r>
            <w:r w:rsidR="00606124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מבצע רישום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למערכת על ידי הזנת תעודת זהות </w:t>
            </w:r>
            <w:r w:rsidR="00606124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ובחירת 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סיסמה, בשלב השני התלמיד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יעדכן את </w:t>
            </w:r>
            <w:r w:rsidR="00606124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פרטי המורה ו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חברי הצוות ויצרף קובץ המכיל את הפרוייקט</w:t>
            </w:r>
            <w:r w:rsidR="00396966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, בשלב השלישי ידרש התלמיד למלא שאלון בהתאם לתחום העבודה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342025" w:rsidRPr="00EC1BCE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טריגר</w:t>
            </w:r>
          </w:p>
        </w:tc>
        <w:tc>
          <w:tcPr>
            <w:tcW w:w="6836" w:type="dxa"/>
          </w:tcPr>
          <w:p w:rsidR="00342025" w:rsidRPr="00EC1BCE" w:rsidRDefault="001B0801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התלמיד מעוניין לקחת חלק בתחרות מדענים צעירים</w:t>
            </w:r>
          </w:p>
        </w:tc>
      </w:tr>
      <w:tr w:rsidR="00342025" w:rsidRPr="00EC1BC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תנאי קדם</w:t>
            </w:r>
          </w:p>
        </w:tc>
        <w:tc>
          <w:tcPr>
            <w:tcW w:w="6836" w:type="dxa"/>
          </w:tcPr>
          <w:p w:rsidR="00342025" w:rsidRPr="00EC1BCE" w:rsidRDefault="00216135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התלמיד </w:t>
            </w:r>
            <w:r w:rsidR="00CF237F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נכנס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למערכת</w:t>
            </w:r>
            <w:r w:rsidR="00396966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ההרשמה עבור תלמידים.</w:t>
            </w:r>
            <w:r w:rsidR="004A103A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נדרש ציוד קצה מתאים.</w:t>
            </w:r>
          </w:p>
        </w:tc>
      </w:tr>
      <w:tr w:rsidR="00342025" w:rsidRPr="00EC1BCE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42025" w:rsidRPr="00396966" w:rsidRDefault="00B94D51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התלמיד נרשם בהצלחה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לתחרות יחד עם חברי הצוות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והגיש את הפרוייקט</w:t>
            </w:r>
            <w:r w:rsidR="00606124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. חברי הצוות קיבלו הודעה כי הפרוייקט הוגש בהצלחה.</w:t>
            </w:r>
          </w:p>
        </w:tc>
      </w:tr>
      <w:tr w:rsidR="00342025" w:rsidRPr="00EC1BC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 xml:space="preserve">תנאי </w:t>
            </w:r>
            <w:r w:rsidR="00D304A5" w:rsidRPr="00EC1BCE">
              <w:rPr>
                <w:rFonts w:asciiTheme="majorBidi" w:hAnsiTheme="majorBidi" w:cstheme="majorBidi"/>
                <w:rtl/>
              </w:rPr>
              <w:t xml:space="preserve">סיום </w:t>
            </w:r>
            <w:r w:rsidRPr="00EC1BCE">
              <w:rPr>
                <w:rFonts w:asciiTheme="majorBidi" w:hAnsiTheme="majorBidi" w:cstheme="majorBidi"/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342025" w:rsidRPr="00EC1BCE" w:rsidRDefault="00C42AE2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תהליך הרישום נפסק עקב סיבה כלשהי</w:t>
            </w:r>
            <w:r w:rsidR="00342025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</w:t>
            </w:r>
          </w:p>
        </w:tc>
      </w:tr>
      <w:tr w:rsidR="00342025" w:rsidRPr="00EC1BCE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EC1BCE" w:rsidRDefault="00342025" w:rsidP="00342025">
            <w:pPr>
              <w:rPr>
                <w:rFonts w:asciiTheme="majorBidi" w:hAnsiTheme="majorBidi" w:cstheme="majorBidi"/>
                <w:b/>
                <w:bCs/>
                <w:u w:val="single"/>
                <w:rtl/>
              </w:rPr>
            </w:pPr>
            <w:r w:rsidRPr="00EC1BCE">
              <w:rPr>
                <w:rFonts w:asciiTheme="majorBidi" w:hAnsiTheme="majorBidi" w:cstheme="majorBidi"/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D117E2" w:rsidRPr="00EC1BCE" w:rsidRDefault="002B1918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1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D117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התלמיד בוחר ב"הרשמה לתחרות" דרך המסך הראשי של המערכת</w:t>
            </w:r>
          </w:p>
          <w:p w:rsidR="00D117E2" w:rsidRPr="00EC1BCE" w:rsidRDefault="00D117E2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2. התלמיד </w:t>
            </w:r>
            <w:r w:rsidR="00193080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ממלא פרטים אישיים ו</w:t>
            </w: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בוחר שם משתמש וסיסמה תקינים</w:t>
            </w:r>
          </w:p>
          <w:p w:rsidR="003C53EB" w:rsidRPr="00EC1BCE" w:rsidRDefault="00D117E2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3. 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המערכת מציגה </w:t>
            </w:r>
            <w:r w:rsidR="002B1918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מסך ראשי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המאפשר</w:t>
            </w:r>
            <w:r w:rsidR="00193080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עדכון פרטים אישיים</w:t>
            </w:r>
            <w:r w:rsidR="00193080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ו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הוספת עבודה</w:t>
            </w:r>
          </w:p>
          <w:p w:rsidR="003C53EB" w:rsidRPr="00EC1BCE" w:rsidRDefault="00D117E2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4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התלמיד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מוסיף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את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חברי הצוות</w:t>
            </w:r>
          </w:p>
          <w:p w:rsidR="003C53EB" w:rsidRPr="00EC1BCE" w:rsidRDefault="00D117E2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5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התלמיד מצרף קובץ המכיל את עבודתו</w:t>
            </w:r>
            <w:r w:rsidR="00193080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וממלא שאלון אודות העבודה</w:t>
            </w:r>
          </w:p>
          <w:p w:rsidR="003C53EB" w:rsidRPr="00EC1BCE" w:rsidRDefault="00D117E2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6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המערכת מודיעה לתלמיד כי הקובץ נטען בהצלחה</w:t>
            </w:r>
          </w:p>
          <w:p w:rsidR="00C42AE2" w:rsidRPr="00EC1BCE" w:rsidRDefault="00D117E2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7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. התלמיד שומר את הנתונים</w:t>
            </w:r>
          </w:p>
          <w:p w:rsidR="00C42AE2" w:rsidRPr="00EC1BCE" w:rsidRDefault="00D117E2" w:rsidP="00C42AE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8</w:t>
            </w:r>
            <w:r w:rsidR="003C53EB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המערכת </w:t>
            </w:r>
            <w:r w:rsidR="00C42AE2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מודיעה לתלמיד כי הפרטים נקלטו בהצלחה וכי הוא יעודכן בעת קבלת תוצאות</w:t>
            </w:r>
          </w:p>
        </w:tc>
      </w:tr>
      <w:tr w:rsidR="003C53EB" w:rsidRPr="00EC1BC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C1BCE" w:rsidRPr="00EC1BCE" w:rsidRDefault="003C53EB" w:rsidP="00EC1BCE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 xml:space="preserve">הרחבות (שגיאות) </w:t>
            </w:r>
          </w:p>
        </w:tc>
        <w:tc>
          <w:tcPr>
            <w:tcW w:w="6836" w:type="dxa"/>
          </w:tcPr>
          <w:p w:rsidR="005B1E13" w:rsidRPr="00EC1BCE" w:rsidRDefault="00C42AE2" w:rsidP="005B1E13">
            <w:pPr>
              <w:pStyle w:val="a8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ניתוק החיבור לאינטרנט </w:t>
            </w:r>
            <w:r w:rsidR="005B1E13"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בעת תהליך הרישום</w:t>
            </w:r>
          </w:p>
          <w:p w:rsidR="005B1E13" w:rsidRPr="00EC1BCE" w:rsidRDefault="005B1E13" w:rsidP="005B1E13">
            <w:pPr>
              <w:pStyle w:val="a8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C1BCE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שגיאה בעת הלאת קובץ הפרוייקט</w:t>
            </w:r>
          </w:p>
        </w:tc>
      </w:tr>
    </w:tbl>
    <w:p w:rsidR="00396966" w:rsidRDefault="00396966" w:rsidP="00EC1BCE">
      <w:pPr>
        <w:rPr>
          <w:rtl/>
        </w:rPr>
      </w:pPr>
      <w:bookmarkStart w:id="12" w:name="_Toc275493958"/>
    </w:p>
    <w:tbl>
      <w:tblPr>
        <w:tblStyle w:val="-10"/>
        <w:tblpPr w:leftFromText="180" w:rightFromText="180" w:vertAnchor="text" w:horzAnchor="page" w:tblpX="1990" w:tblpY="-175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96966" w:rsidRPr="00EC1BCE" w:rsidTr="0039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lastRenderedPageBreak/>
              <w:t>שם התרחיש</w:t>
            </w:r>
          </w:p>
        </w:tc>
        <w:tc>
          <w:tcPr>
            <w:tcW w:w="6836" w:type="dxa"/>
          </w:tcPr>
          <w:p w:rsidR="00396966" w:rsidRPr="00EC1BCE" w:rsidRDefault="00396966" w:rsidP="00396966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color w:val="1F497D" w:themeColor="text2"/>
                <w:rtl/>
              </w:rPr>
              <w:t>2</w:t>
            </w:r>
            <w:r w:rsidRPr="00EC1BCE">
              <w:rPr>
                <w:rFonts w:asciiTheme="majorBidi" w:hAnsiTheme="majorBidi" w:cstheme="majorBidi"/>
                <w:color w:val="1F497D" w:themeColor="text2"/>
              </w:rPr>
              <w:t>UC</w:t>
            </w:r>
            <w:r w:rsidRPr="00EC1BCE">
              <w:rPr>
                <w:rFonts w:asciiTheme="majorBidi" w:hAnsiTheme="majorBidi" w:cstheme="majorBidi"/>
                <w:color w:val="1F497D" w:themeColor="text2"/>
                <w:rtl/>
              </w:rPr>
              <w:t xml:space="preserve">. </w:t>
            </w:r>
            <w:r>
              <w:rPr>
                <w:rFonts w:asciiTheme="majorBidi" w:hAnsiTheme="majorBidi" w:cstheme="majorBidi" w:hint="cs"/>
                <w:color w:val="1F497D" w:themeColor="text2"/>
                <w:rtl/>
              </w:rPr>
              <w:t>ניהול ה</w:t>
            </w:r>
            <w:r w:rsidRPr="00EC1BCE">
              <w:rPr>
                <w:rFonts w:asciiTheme="majorBidi" w:hAnsiTheme="majorBidi" w:cstheme="majorBidi"/>
                <w:color w:val="1F497D" w:themeColor="text2"/>
                <w:rtl/>
              </w:rPr>
              <w:t>תחרות</w:t>
            </w:r>
          </w:p>
        </w:tc>
      </w:tr>
      <w:tr w:rsidR="0039696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שחקו ראשי</w:t>
            </w:r>
          </w:p>
        </w:tc>
        <w:tc>
          <w:tcPr>
            <w:tcW w:w="6836" w:type="dxa"/>
          </w:tcPr>
          <w:p w:rsidR="00396966" w:rsidRPr="00E6564A" w:rsidRDefault="00396966" w:rsidP="0039696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6564A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מנהל</w:t>
            </w:r>
          </w:p>
        </w:tc>
      </w:tr>
      <w:tr w:rsidR="00396966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מטרה</w:t>
            </w:r>
          </w:p>
        </w:tc>
        <w:tc>
          <w:tcPr>
            <w:tcW w:w="6836" w:type="dxa"/>
          </w:tcPr>
          <w:p w:rsidR="00396966" w:rsidRPr="00E6564A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שולט</w:t>
            </w:r>
            <w:r w:rsidRPr="00E6564A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על מאגר המידע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, קובע את משתתפי התחרות</w:t>
            </w:r>
          </w:p>
        </w:tc>
      </w:tr>
      <w:tr w:rsidR="0039696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היקף ורמה</w:t>
            </w:r>
          </w:p>
        </w:tc>
        <w:tc>
          <w:tcPr>
            <w:tcW w:w="6836" w:type="dxa"/>
          </w:tcPr>
          <w:p w:rsidR="00396966" w:rsidRPr="00E6564A" w:rsidRDefault="00396966" w:rsidP="0039696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משתמש, שרת, מסד נתונים, אינטרנט</w:t>
            </w:r>
          </w:p>
        </w:tc>
      </w:tr>
      <w:tr w:rsidR="00396966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396966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תלמידים 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צוות תלמידים המעוניינים להשתתף בתחרות.</w:t>
            </w:r>
          </w:p>
          <w:p w:rsidR="00396966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מורים 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עידכונים שוטפים לגבי התלמידים אותם מלווה המורה.</w:t>
            </w:r>
          </w:p>
          <w:p w:rsidR="00396966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בודקים 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מקבלים מאגר עבודות לבדיקה ומזינים משובים לחוות דעת למנהל.</w:t>
            </w:r>
          </w:p>
          <w:p w:rsidR="00396966" w:rsidRPr="00E6564A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מנהל 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>צפ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יה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בפרטי הנרשמים, בעבודותיהם,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ושליחת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הודעות למשתתפים הנרשמים.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מעדכן את סטאט</w:t>
            </w:r>
            <w:r w:rsidR="00056119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וס הבדיקה של עבודת המשתתפים, יצירה וסגירה של תחרויות, עדכון פרטי משתמשים, יצירת משתמשים חדשים (בפרט בודקים)</w:t>
            </w:r>
          </w:p>
        </w:tc>
      </w:tr>
      <w:tr w:rsidR="0039696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תיאור</w:t>
            </w:r>
          </w:p>
        </w:tc>
        <w:tc>
          <w:tcPr>
            <w:tcW w:w="6836" w:type="dxa"/>
          </w:tcPr>
          <w:p w:rsidR="00396966" w:rsidRDefault="00396966" w:rsidP="0039696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המנהל נכנס למערכת באמצעות שם משתמש וסיסמא. </w:t>
            </w:r>
          </w:p>
          <w:p w:rsidR="00396966" w:rsidRDefault="00396966" w:rsidP="00396966">
            <w:pPr>
              <w:pStyle w:val="a8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צפיה בתהליכי הרישום, בעבודות שהוגשו, במורים המלווים ובמשובי הבודקים.</w:t>
            </w:r>
          </w:p>
          <w:p w:rsidR="00396966" w:rsidRDefault="00396966" w:rsidP="00396966">
            <w:pPr>
              <w:pStyle w:val="a8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יצירת הרשאות לבודקי עבודות עבור התחרות.</w:t>
            </w:r>
          </w:p>
          <w:p w:rsidR="00396966" w:rsidRDefault="00396966" w:rsidP="00396966">
            <w:pPr>
              <w:pStyle w:val="a8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</w:rPr>
            </w:pPr>
            <w:r w:rsidRPr="00DD35DF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קביעת סטאטוס הבדיקה עבור כל עבודה.</w:t>
            </w:r>
          </w:p>
          <w:p w:rsidR="00396966" w:rsidRDefault="00396966" w:rsidP="00396966">
            <w:pPr>
              <w:pStyle w:val="a8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שליחת הודעות למשתתפי התחרות, המורים והבודקים.</w:t>
            </w:r>
          </w:p>
          <w:p w:rsidR="00EE2E32" w:rsidRPr="00DD35DF" w:rsidRDefault="00EE2E32" w:rsidP="00396966">
            <w:pPr>
              <w:pStyle w:val="a8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הפקת נתונים ודו"חות</w:t>
            </w:r>
          </w:p>
        </w:tc>
      </w:tr>
      <w:tr w:rsidR="00396966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טריגר</w:t>
            </w:r>
          </w:p>
        </w:tc>
        <w:tc>
          <w:tcPr>
            <w:tcW w:w="6836" w:type="dxa"/>
          </w:tcPr>
          <w:p w:rsidR="00396966" w:rsidRPr="00E6564A" w:rsidRDefault="00B226BD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מנהל התחרות מעוניין להשתמש בכלי הניהול של התחרות</w:t>
            </w:r>
          </w:p>
        </w:tc>
      </w:tr>
      <w:tr w:rsidR="0039696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תנאי קדם</w:t>
            </w:r>
          </w:p>
        </w:tc>
        <w:tc>
          <w:tcPr>
            <w:tcW w:w="6836" w:type="dxa"/>
          </w:tcPr>
          <w:p w:rsidR="00396966" w:rsidRPr="00E6564A" w:rsidRDefault="00396966" w:rsidP="006F4A31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יש </w:t>
            </w:r>
            <w:r w:rsidR="006F4A31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למנהל חשבון ניהול מתאים</w:t>
            </w:r>
            <w:r w:rsidR="00BA769B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עם שם משתמש וסיסמא יחודיים</w:t>
            </w:r>
            <w:r w:rsidR="004A103A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.  נדרש ציוד קצה מתאים.</w:t>
            </w:r>
          </w:p>
        </w:tc>
      </w:tr>
      <w:tr w:rsidR="00396966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96966" w:rsidRPr="00E2290C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המנהל קיבל/עדכן מידע / שלח הודעות למשתמשים / יצר הרשאות לבודקי העבודות</w:t>
            </w:r>
            <w:r w:rsidR="00193628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 ו/או ביצע כל פעולת ניהול אחרת שנתמכת ע"י המערכת</w:t>
            </w:r>
          </w:p>
        </w:tc>
      </w:tr>
      <w:tr w:rsidR="0039696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 xml:space="preserve">תנאי סיום כישלון </w:t>
            </w:r>
          </w:p>
        </w:tc>
        <w:tc>
          <w:tcPr>
            <w:tcW w:w="6836" w:type="dxa"/>
          </w:tcPr>
          <w:p w:rsidR="00396966" w:rsidRPr="00E6564A" w:rsidRDefault="00396966" w:rsidP="0039696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קבלת/עידכון מידע נכשל / לא נשלחה ההודעה למשתמשים / לא הצליח ליצור הרשאות עבור בודקי העבודות</w:t>
            </w:r>
          </w:p>
        </w:tc>
      </w:tr>
      <w:tr w:rsidR="00396966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b/>
                <w:bCs/>
                <w:u w:val="single"/>
                <w:rtl/>
              </w:rPr>
            </w:pPr>
            <w:r w:rsidRPr="00EC1BCE">
              <w:rPr>
                <w:rFonts w:asciiTheme="majorBidi" w:hAnsiTheme="majorBidi" w:cstheme="majorBidi"/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396966" w:rsidRPr="00E6564A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1.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המנהל נכנס למערכת דרך המסך הראשי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באמצעות שם משתמש וסיסמא</w:t>
            </w:r>
          </w:p>
          <w:p w:rsidR="00396966" w:rsidRPr="00E6564A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2.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המערכת מציגה מסך ראשי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עם אופציות: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 עדכו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נים</w:t>
            </w:r>
            <w:r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,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הצגת/עריכת נתונים (תלמידים/עבודות/מורים/משובים/בודקים), שליחת הודעות</w:t>
            </w:r>
          </w:p>
          <w:p w:rsidR="00396966" w:rsidRPr="00E6564A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3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המנהל בוחר את האופציה הרצויה</w:t>
            </w:r>
          </w:p>
          <w:p w:rsidR="00396966" w:rsidRPr="00E6564A" w:rsidRDefault="00396966" w:rsidP="0039696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4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674C47"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במי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דה ועדכן נתונים במערת המערכת שומרת את הנתונים החדשים ומציגה הודעת הצלחה במקרה של הצלחה או הודעת כישלון במקה של כישלון.</w:t>
            </w:r>
          </w:p>
        </w:tc>
      </w:tr>
      <w:tr w:rsidR="0039696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96966" w:rsidRPr="00EC1BCE" w:rsidRDefault="00396966" w:rsidP="0039696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 xml:space="preserve">הרחבות (שגיאות) </w:t>
            </w:r>
          </w:p>
        </w:tc>
        <w:tc>
          <w:tcPr>
            <w:tcW w:w="6836" w:type="dxa"/>
          </w:tcPr>
          <w:p w:rsidR="00396966" w:rsidRPr="00E6564A" w:rsidRDefault="00396966" w:rsidP="0039696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1. 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ניתוק החיבור לאינטרנט בעת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השימוש במערכת</w:t>
            </w:r>
          </w:p>
          <w:p w:rsidR="00396966" w:rsidRPr="00E6564A" w:rsidRDefault="00396966" w:rsidP="0039696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</w:pP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 xml:space="preserve">2. </w:t>
            </w:r>
            <w:r w:rsidRPr="00E6564A">
              <w:rPr>
                <w:rFonts w:asciiTheme="majorBidi" w:hAnsiTheme="majorBidi" w:cstheme="majorBidi"/>
                <w:i/>
                <w:iCs w:val="0"/>
                <w:color w:val="auto"/>
                <w:u w:val="none"/>
                <w:rtl/>
              </w:rPr>
              <w:t xml:space="preserve">שגיאה בעת </w:t>
            </w:r>
            <w:r>
              <w:rPr>
                <w:rFonts w:asciiTheme="majorBidi" w:hAnsiTheme="majorBidi" w:cstheme="majorBidi" w:hint="cs"/>
                <w:i/>
                <w:iCs w:val="0"/>
                <w:color w:val="auto"/>
                <w:u w:val="none"/>
                <w:rtl/>
              </w:rPr>
              <w:t>עדכון / שליחת נתונים</w:t>
            </w:r>
          </w:p>
        </w:tc>
      </w:tr>
    </w:tbl>
    <w:p w:rsidR="00EC1BCE" w:rsidRPr="0013255E" w:rsidRDefault="005202FE" w:rsidP="006E3B0C">
      <w:pPr>
        <w:pStyle w:val="1"/>
        <w:numPr>
          <w:ilvl w:val="0"/>
          <w:numId w:val="25"/>
        </w:numPr>
        <w:rPr>
          <w:rFonts w:asciiTheme="majorBidi" w:hAnsiTheme="majorBidi"/>
          <w:noProof/>
          <w:rtl/>
        </w:rPr>
      </w:pPr>
      <w:r w:rsidRPr="00EC1BCE">
        <w:rPr>
          <w:rFonts w:asciiTheme="majorBidi" w:hAnsiTheme="majorBidi"/>
          <w:noProof/>
          <w:rtl/>
        </w:rPr>
        <w:t xml:space="preserve">סיפורי משתמשים – </w:t>
      </w:r>
      <w:r w:rsidRPr="00EC1BCE">
        <w:rPr>
          <w:rFonts w:asciiTheme="majorBidi" w:hAnsiTheme="majorBidi"/>
          <w:noProof/>
        </w:rPr>
        <w:t>UserStories</w:t>
      </w:r>
      <w:bookmarkEnd w:id="12"/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58"/>
        <w:gridCol w:w="1595"/>
        <w:gridCol w:w="5953"/>
      </w:tblGrid>
      <w:tr w:rsidR="005202FE" w:rsidRPr="00EC1BCE" w:rsidTr="0039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5202FE" w:rsidRPr="00EC1BCE" w:rsidRDefault="005202FE" w:rsidP="00DF73A9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595" w:type="dxa"/>
          </w:tcPr>
          <w:p w:rsidR="005202FE" w:rsidRPr="00EC1BC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סיפור</w:t>
            </w:r>
          </w:p>
        </w:tc>
        <w:tc>
          <w:tcPr>
            <w:tcW w:w="5953" w:type="dxa"/>
          </w:tcPr>
          <w:p w:rsidR="005202FE" w:rsidRPr="00EC1BC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תיאור קצר</w:t>
            </w:r>
          </w:p>
        </w:tc>
      </w:tr>
      <w:tr w:rsidR="005202FE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5202FE" w:rsidRPr="00EC1BCE" w:rsidRDefault="005202FE" w:rsidP="00DF73A9">
            <w:pPr>
              <w:rPr>
                <w:rFonts w:asciiTheme="majorBidi" w:hAnsiTheme="majorBidi" w:cstheme="majorBidi"/>
              </w:rPr>
            </w:pPr>
            <w:r w:rsidRPr="00EC1BCE">
              <w:rPr>
                <w:rFonts w:asciiTheme="majorBidi" w:hAnsiTheme="majorBidi" w:cstheme="majorBidi"/>
              </w:rPr>
              <w:t>US1</w:t>
            </w:r>
          </w:p>
        </w:tc>
        <w:tc>
          <w:tcPr>
            <w:tcW w:w="1595" w:type="dxa"/>
          </w:tcPr>
          <w:p w:rsidR="005202FE" w:rsidRPr="001C0B1D" w:rsidRDefault="00873113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C0B1D">
              <w:rPr>
                <w:rFonts w:asciiTheme="majorBidi" w:hAnsiTheme="majorBidi" w:cstheme="majorBidi"/>
                <w:color w:val="000000" w:themeColor="text1"/>
                <w:rtl/>
              </w:rPr>
              <w:t>רישום תלמיד</w:t>
            </w:r>
          </w:p>
        </w:tc>
        <w:tc>
          <w:tcPr>
            <w:tcW w:w="5953" w:type="dxa"/>
          </w:tcPr>
          <w:p w:rsidR="005202FE" w:rsidRPr="00396966" w:rsidRDefault="00775266" w:rsidP="0057197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</w:pP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תלמיד שברצונו להשתתף בתחרות ירשם למערכת התחרות. </w:t>
            </w:r>
            <w:r w:rsidR="0057197E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 xml:space="preserve">הוא 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ידרש למלא את פרטיו האישיים </w:t>
            </w:r>
            <w:r w:rsidR="0057197E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ואת פרטי המורה</w:t>
            </w:r>
          </w:p>
        </w:tc>
      </w:tr>
      <w:tr w:rsidR="00CF1714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CF1714" w:rsidRPr="00EC1BCE" w:rsidRDefault="00CF1714" w:rsidP="00DF73A9">
            <w:pPr>
              <w:rPr>
                <w:rFonts w:asciiTheme="majorBidi" w:hAnsiTheme="majorBidi" w:cstheme="majorBidi"/>
              </w:rPr>
            </w:pPr>
            <w:r w:rsidRPr="00EC1BCE">
              <w:rPr>
                <w:rFonts w:asciiTheme="majorBidi" w:hAnsiTheme="majorBidi" w:cstheme="majorBidi"/>
              </w:rPr>
              <w:t>US2</w:t>
            </w:r>
          </w:p>
        </w:tc>
        <w:tc>
          <w:tcPr>
            <w:tcW w:w="1595" w:type="dxa"/>
          </w:tcPr>
          <w:p w:rsidR="00CF1714" w:rsidRPr="001C0B1D" w:rsidRDefault="00396966" w:rsidP="005202F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C0B1D">
              <w:rPr>
                <w:rFonts w:asciiTheme="majorBidi" w:hAnsiTheme="majorBidi" w:cstheme="majorBidi"/>
                <w:color w:val="000000" w:themeColor="text1"/>
                <w:rtl/>
              </w:rPr>
              <w:t>כניס</w:t>
            </w:r>
            <w:r w:rsidRPr="001C0B1D">
              <w:rPr>
                <w:rFonts w:asciiTheme="majorBidi" w:hAnsiTheme="majorBidi" w:cstheme="majorBidi" w:hint="cs"/>
                <w:color w:val="000000" w:themeColor="text1"/>
                <w:rtl/>
              </w:rPr>
              <w:t>ת</w:t>
            </w:r>
            <w:r w:rsidR="00CF1714" w:rsidRPr="001C0B1D">
              <w:rPr>
                <w:rFonts w:asciiTheme="majorBidi" w:hAnsiTheme="majorBidi" w:cstheme="majorBidi"/>
                <w:color w:val="000000" w:themeColor="text1"/>
                <w:rtl/>
              </w:rPr>
              <w:t xml:space="preserve"> תלמיד</w:t>
            </w:r>
          </w:p>
        </w:tc>
        <w:tc>
          <w:tcPr>
            <w:tcW w:w="5953" w:type="dxa"/>
          </w:tcPr>
          <w:p w:rsidR="00CF1714" w:rsidRPr="00396966" w:rsidRDefault="00CF1714" w:rsidP="00C52C1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</w:pP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תלמיד </w:t>
            </w:r>
            <w:r w:rsidR="00C52C1D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שברצונו</w:t>
            </w:r>
            <w:r w:rsidR="00C52C1D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 להיכנס למערכת</w:t>
            </w:r>
            <w:r w:rsidR="00C52C1D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 xml:space="preserve"> יכנס לדף הראשי שלה, יזין תעודת זהות וסיסמא. לאחר ההתחברות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 יוכל לעדכן א</w:t>
            </w:r>
            <w:r w:rsidR="00C52C1D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ת פרטיו ואף להמשיך בתהליך </w:t>
            </w:r>
            <w:r w:rsidR="00C52C1D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רישום העבודה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, יוכל לצפות בסטאטוס הבדיקה של עבודתו ולקבל הודעות ממנהל המערכת.</w:t>
            </w:r>
          </w:p>
        </w:tc>
      </w:tr>
      <w:tr w:rsidR="00CF1714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CF1714" w:rsidRPr="00EC1BCE" w:rsidRDefault="00CF1714" w:rsidP="00DF73A9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</w:rPr>
              <w:t>US3</w:t>
            </w:r>
          </w:p>
        </w:tc>
        <w:tc>
          <w:tcPr>
            <w:tcW w:w="1595" w:type="dxa"/>
          </w:tcPr>
          <w:p w:rsidR="00CF1714" w:rsidRPr="001C0B1D" w:rsidRDefault="00CF1714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C0B1D">
              <w:rPr>
                <w:rFonts w:asciiTheme="majorBidi" w:hAnsiTheme="majorBidi" w:cstheme="majorBidi"/>
                <w:color w:val="000000" w:themeColor="text1"/>
                <w:rtl/>
              </w:rPr>
              <w:t>רישום מורה</w:t>
            </w:r>
          </w:p>
        </w:tc>
        <w:tc>
          <w:tcPr>
            <w:tcW w:w="5953" w:type="dxa"/>
          </w:tcPr>
          <w:p w:rsidR="00CF1714" w:rsidRPr="00396966" w:rsidRDefault="00CF1714" w:rsidP="00B72885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</w:pP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מורה שתלמידו מתמודד בתחרות</w:t>
            </w:r>
            <w:r w:rsidR="00B72885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 xml:space="preserve"> ומעוניין לה</w:t>
            </w:r>
            <w:r w:rsidR="00B72885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ירשם למערכת</w:t>
            </w:r>
            <w:r w:rsidR="00B72885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 xml:space="preserve"> </w:t>
            </w:r>
            <w:r w:rsidR="00B72885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בתור מורה</w:t>
            </w:r>
            <w:r w:rsidR="00B72885"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,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 יזין את פרטיו האישיים ויקושר אל התלמיד. </w:t>
            </w:r>
          </w:p>
        </w:tc>
      </w:tr>
      <w:tr w:rsidR="00BB10F6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BB10F6" w:rsidRPr="00EC1BCE" w:rsidRDefault="00BB10F6" w:rsidP="00BB10F6">
            <w:pPr>
              <w:rPr>
                <w:rFonts w:asciiTheme="majorBidi" w:hAnsiTheme="majorBidi" w:cstheme="majorBidi"/>
                <w:rtl/>
              </w:rPr>
            </w:pPr>
            <w:r w:rsidRPr="00EC1BCE">
              <w:rPr>
                <w:rFonts w:asciiTheme="majorBidi" w:hAnsiTheme="majorBidi" w:cstheme="majorBidi"/>
                <w:rtl/>
              </w:rPr>
              <w:t>4</w:t>
            </w:r>
            <w:r w:rsidRPr="00EC1BCE">
              <w:rPr>
                <w:rFonts w:asciiTheme="majorBidi" w:hAnsiTheme="majorBidi" w:cstheme="majorBidi"/>
              </w:rPr>
              <w:t>US</w:t>
            </w:r>
          </w:p>
        </w:tc>
        <w:tc>
          <w:tcPr>
            <w:tcW w:w="1595" w:type="dxa"/>
          </w:tcPr>
          <w:p w:rsidR="00BB10F6" w:rsidRPr="001C0B1D" w:rsidRDefault="00BB10F6" w:rsidP="00BB10F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C0B1D">
              <w:rPr>
                <w:rFonts w:asciiTheme="majorBidi" w:hAnsiTheme="majorBidi" w:cstheme="majorBidi"/>
                <w:color w:val="000000" w:themeColor="text1"/>
                <w:rtl/>
              </w:rPr>
              <w:t>כניס</w:t>
            </w:r>
            <w:r w:rsidRPr="001C0B1D">
              <w:rPr>
                <w:rFonts w:asciiTheme="majorBidi" w:hAnsiTheme="majorBidi" w:cstheme="majorBidi" w:hint="cs"/>
                <w:color w:val="000000" w:themeColor="text1"/>
                <w:rtl/>
              </w:rPr>
              <w:t xml:space="preserve">ת </w:t>
            </w:r>
            <w:r w:rsidRPr="001C0B1D">
              <w:rPr>
                <w:rFonts w:asciiTheme="majorBidi" w:hAnsiTheme="majorBidi" w:cstheme="majorBidi"/>
                <w:color w:val="000000" w:themeColor="text1"/>
                <w:rtl/>
              </w:rPr>
              <w:t>מורה</w:t>
            </w:r>
          </w:p>
        </w:tc>
        <w:tc>
          <w:tcPr>
            <w:tcW w:w="5953" w:type="dxa"/>
          </w:tcPr>
          <w:p w:rsidR="00BB10F6" w:rsidRPr="00396966" w:rsidRDefault="00BB10F6" w:rsidP="00BB10F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</w:pP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מורה</w:t>
            </w:r>
            <w:r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 xml:space="preserve"> שברצונו ל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היכנס למערכת </w:t>
            </w:r>
            <w:r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יכנס לדף הראשי שלה, יזין תעודת זהות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 וסיסמא</w:t>
            </w:r>
            <w:r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. לאחר ההתחברות הוא יוכל</w:t>
            </w:r>
            <w:r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 xml:space="preserve"> </w:t>
            </w:r>
            <w:r w:rsidRPr="00396966"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לצפות בסטאטוס העב</w:t>
            </w:r>
            <w:r>
              <w:rPr>
                <w:rFonts w:asciiTheme="majorBidi" w:hAnsiTheme="majorBidi" w:cstheme="majorBidi"/>
                <w:i/>
                <w:iCs w:val="0"/>
                <w:color w:val="000000" w:themeColor="text1"/>
                <w:u w:val="none"/>
                <w:rtl/>
              </w:rPr>
              <w:t>ודות של תלמידיו המשתתפים בתחרות</w:t>
            </w:r>
            <w:r>
              <w:rPr>
                <w:rFonts w:asciiTheme="majorBidi" w:hAnsiTheme="majorBidi" w:cstheme="majorBidi" w:hint="cs"/>
                <w:i/>
                <w:iCs w:val="0"/>
                <w:color w:val="000000" w:themeColor="text1"/>
                <w:u w:val="none"/>
                <w:rtl/>
              </w:rPr>
              <w:t>.</w:t>
            </w:r>
          </w:p>
        </w:tc>
      </w:tr>
      <w:tr w:rsidR="00BB10F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BB10F6" w:rsidRPr="00EC1BCE" w:rsidRDefault="00BB10F6" w:rsidP="00BB10F6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5</w:t>
            </w:r>
            <w:r w:rsidRPr="00EC1BCE">
              <w:rPr>
                <w:rFonts w:asciiTheme="majorBidi" w:hAnsiTheme="majorBidi" w:cstheme="majorBidi"/>
              </w:rPr>
              <w:t>US</w:t>
            </w:r>
          </w:p>
        </w:tc>
        <w:tc>
          <w:tcPr>
            <w:tcW w:w="1595" w:type="dxa"/>
          </w:tcPr>
          <w:p w:rsidR="00BB10F6" w:rsidRPr="001C0B1D" w:rsidRDefault="00BB10F6" w:rsidP="00BB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Cs/>
                <w:noProof/>
                <w:u w:val="single"/>
                <w:rtl/>
              </w:rPr>
            </w:pPr>
            <w:r w:rsidRPr="001C0B1D">
              <w:rPr>
                <w:rFonts w:asciiTheme="majorBidi" w:hAnsiTheme="majorBidi" w:cstheme="majorBidi"/>
                <w:iCs/>
                <w:noProof/>
                <w:u w:val="single"/>
                <w:rtl/>
              </w:rPr>
              <w:t>הוספת עבודה</w:t>
            </w:r>
          </w:p>
        </w:tc>
        <w:tc>
          <w:tcPr>
            <w:tcW w:w="5953" w:type="dxa"/>
          </w:tcPr>
          <w:p w:rsidR="00BB10F6" w:rsidRPr="00396966" w:rsidRDefault="00BB10F6" w:rsidP="00BB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noProof/>
                <w:rtl/>
              </w:rPr>
            </w:pP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 xml:space="preserve">תלמיד 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 xml:space="preserve">המעוניין להמשיך בתהליך הרישום, 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 xml:space="preserve">יוכל להוסיף את עבודתו למערכת ואת חברי הצוות של העבודה. 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 xml:space="preserve">הוא 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יצטרך לענות על שאלות הקשורות לתחום העבודה.</w:t>
            </w:r>
          </w:p>
        </w:tc>
      </w:tr>
      <w:tr w:rsidR="00BB10F6" w:rsidRPr="00EC1BCE" w:rsidTr="00396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BB10F6" w:rsidRPr="00EC1BCE" w:rsidRDefault="00BB10F6" w:rsidP="00BB10F6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6</w:t>
            </w:r>
            <w:r w:rsidRPr="00EC1BCE">
              <w:rPr>
                <w:rFonts w:asciiTheme="majorBidi" w:hAnsiTheme="majorBidi" w:cstheme="majorBidi"/>
              </w:rPr>
              <w:t>US</w:t>
            </w:r>
          </w:p>
        </w:tc>
        <w:tc>
          <w:tcPr>
            <w:tcW w:w="1595" w:type="dxa"/>
          </w:tcPr>
          <w:p w:rsidR="00BB10F6" w:rsidRPr="001C0B1D" w:rsidRDefault="00BB10F6" w:rsidP="00BB1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Cs/>
                <w:noProof/>
                <w:u w:val="single"/>
                <w:rtl/>
              </w:rPr>
            </w:pPr>
            <w:r w:rsidRPr="001C0B1D">
              <w:rPr>
                <w:rFonts w:asciiTheme="majorBidi" w:hAnsiTheme="majorBidi" w:cstheme="majorBidi"/>
                <w:iCs/>
                <w:noProof/>
                <w:u w:val="single"/>
                <w:rtl/>
              </w:rPr>
              <w:t>כניס</w:t>
            </w:r>
            <w:r w:rsidRPr="001C0B1D">
              <w:rPr>
                <w:rFonts w:asciiTheme="majorBidi" w:hAnsiTheme="majorBidi" w:cstheme="majorBidi" w:hint="cs"/>
                <w:iCs/>
                <w:noProof/>
                <w:u w:val="single"/>
                <w:rtl/>
              </w:rPr>
              <w:t xml:space="preserve">ת </w:t>
            </w:r>
            <w:r w:rsidRPr="001C0B1D">
              <w:rPr>
                <w:rFonts w:asciiTheme="majorBidi" w:hAnsiTheme="majorBidi" w:cstheme="majorBidi"/>
                <w:iCs/>
                <w:noProof/>
                <w:u w:val="single"/>
                <w:rtl/>
              </w:rPr>
              <w:t>מנהל</w:t>
            </w:r>
          </w:p>
        </w:tc>
        <w:tc>
          <w:tcPr>
            <w:tcW w:w="5953" w:type="dxa"/>
          </w:tcPr>
          <w:p w:rsidR="00BB10F6" w:rsidRPr="00396966" w:rsidRDefault="00BB10F6" w:rsidP="00BB1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noProof/>
                <w:rtl/>
              </w:rPr>
            </w:pP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 xml:space="preserve">מנהל 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 xml:space="preserve">המעוניין להיכנס למערכת הניהול , יכנס לדף הראשי שלה, יזין את פרטי הכניסה (המאפשרים שימוש בכלי ניהול). לאחר ההתחברות הוא 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יוכל לצפ</w:t>
            </w:r>
            <w:r>
              <w:rPr>
                <w:rFonts w:asciiTheme="majorBidi" w:hAnsiTheme="majorBidi" w:cstheme="majorBidi"/>
                <w:i/>
                <w:noProof/>
                <w:rtl/>
              </w:rPr>
              <w:t xml:space="preserve">ות בכל העבודות 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>הרשומות</w:t>
            </w:r>
            <w:r>
              <w:rPr>
                <w:rFonts w:asciiTheme="majorBidi" w:hAnsiTheme="majorBidi" w:cstheme="majorBidi"/>
                <w:i/>
                <w:noProof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>ל</w:t>
            </w:r>
            <w:r>
              <w:rPr>
                <w:rFonts w:asciiTheme="majorBidi" w:hAnsiTheme="majorBidi" w:cstheme="majorBidi"/>
                <w:i/>
                <w:noProof/>
                <w:rtl/>
              </w:rPr>
              <w:t>תחרות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>, בפרטי ה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 xml:space="preserve">מורים </w:t>
            </w:r>
            <w:r>
              <w:rPr>
                <w:rFonts w:asciiTheme="majorBidi" w:hAnsiTheme="majorBidi" w:cstheme="majorBidi"/>
                <w:i/>
                <w:noProof/>
                <w:rtl/>
              </w:rPr>
              <w:t xml:space="preserve">המלווים 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>ובפרטי</w:t>
            </w:r>
            <w:r>
              <w:rPr>
                <w:rFonts w:asciiTheme="majorBidi" w:hAnsiTheme="majorBidi" w:cstheme="majorBidi"/>
                <w:i/>
                <w:noProof/>
                <w:rtl/>
              </w:rPr>
              <w:t xml:space="preserve"> כל התלמידים המתחרים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>. הוא יוכל ל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יצור הרשאות לבודקים שאליהם ישייך את העבודות אותם הם צריכים לבדוק.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 xml:space="preserve"> הוא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 xml:space="preserve"> יוכל לשלוח הודעות למשתתפים, לרשום משובים ו</w:t>
            </w:r>
            <w:r>
              <w:rPr>
                <w:rFonts w:asciiTheme="majorBidi" w:hAnsiTheme="majorBidi" w:cstheme="majorBidi"/>
                <w:i/>
                <w:noProof/>
                <w:rtl/>
              </w:rPr>
              <w:t>לעדכן את סטאטוס הבדיקה של העבוד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>ות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.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 xml:space="preserve"> במידה וירצה, יוכל 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lastRenderedPageBreak/>
              <w:t xml:space="preserve">להפיק נתונים לטבלאות אקסל </w:t>
            </w:r>
            <w:r>
              <w:rPr>
                <w:rFonts w:asciiTheme="majorBidi" w:hAnsiTheme="majorBidi" w:cstheme="majorBidi"/>
                <w:i/>
                <w:noProof/>
                <w:rtl/>
              </w:rPr>
              <w:t>–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 xml:space="preserve"> כגון פלט של כלל המשתמשים במערכת, פרטי עבודות, מצב עבודות וכו'.</w:t>
            </w:r>
          </w:p>
        </w:tc>
      </w:tr>
      <w:tr w:rsidR="00BB10F6" w:rsidRPr="00EC1BCE" w:rsidTr="0039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BB10F6" w:rsidRPr="00EC1BCE" w:rsidRDefault="00BB10F6" w:rsidP="00BB10F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lastRenderedPageBreak/>
              <w:t>7</w:t>
            </w:r>
            <w:r w:rsidRPr="00EC1BCE">
              <w:rPr>
                <w:rFonts w:asciiTheme="majorBidi" w:hAnsiTheme="majorBidi" w:cstheme="majorBidi"/>
              </w:rPr>
              <w:t>US</w:t>
            </w:r>
          </w:p>
        </w:tc>
        <w:tc>
          <w:tcPr>
            <w:tcW w:w="1595" w:type="dxa"/>
          </w:tcPr>
          <w:p w:rsidR="00BB10F6" w:rsidRPr="001C0B1D" w:rsidRDefault="00BB10F6" w:rsidP="00BB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Cs/>
                <w:noProof/>
                <w:u w:val="single"/>
                <w:rtl/>
              </w:rPr>
            </w:pPr>
            <w:r w:rsidRPr="001C0B1D">
              <w:rPr>
                <w:rFonts w:asciiTheme="majorBidi" w:hAnsiTheme="majorBidi" w:cstheme="majorBidi"/>
                <w:iCs/>
                <w:noProof/>
                <w:u w:val="single"/>
                <w:rtl/>
              </w:rPr>
              <w:t>כניס</w:t>
            </w:r>
            <w:r w:rsidRPr="001C0B1D">
              <w:rPr>
                <w:rFonts w:asciiTheme="majorBidi" w:hAnsiTheme="majorBidi" w:cstheme="majorBidi" w:hint="cs"/>
                <w:iCs/>
                <w:noProof/>
                <w:u w:val="single"/>
                <w:rtl/>
              </w:rPr>
              <w:t xml:space="preserve">ת </w:t>
            </w:r>
            <w:r w:rsidRPr="001C0B1D">
              <w:rPr>
                <w:rFonts w:asciiTheme="majorBidi" w:hAnsiTheme="majorBidi" w:cstheme="majorBidi"/>
                <w:iCs/>
                <w:noProof/>
                <w:u w:val="single"/>
                <w:rtl/>
              </w:rPr>
              <w:t>בודק</w:t>
            </w:r>
          </w:p>
        </w:tc>
        <w:tc>
          <w:tcPr>
            <w:tcW w:w="5953" w:type="dxa"/>
          </w:tcPr>
          <w:p w:rsidR="00BB10F6" w:rsidRPr="00396966" w:rsidRDefault="00BB10F6" w:rsidP="00BB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noProof/>
                <w:rtl/>
              </w:rPr>
            </w:pP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בודק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 xml:space="preserve"> שקיבל הרשאה ומעוניין להיכנס למערכת, יתחבר באמצעות פרטי ההרשמה שקיבל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.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 xml:space="preserve"> לאחר הכניסה הוא יוכל לצפות ברשימת העבודות לבדיקה שאליהן הוא שוייך ולהתחיל בבדיקתן.</w:t>
            </w:r>
            <w:r>
              <w:rPr>
                <w:rFonts w:asciiTheme="majorBidi" w:hAnsiTheme="majorBidi" w:cstheme="majorBidi"/>
                <w:i/>
                <w:noProof/>
                <w:rtl/>
              </w:rPr>
              <w:t xml:space="preserve"> בסוף הבדיקה יזין משוב לגבי </w:t>
            </w:r>
            <w:r>
              <w:rPr>
                <w:rFonts w:asciiTheme="majorBidi" w:hAnsiTheme="majorBidi" w:cstheme="majorBidi" w:hint="cs"/>
                <w:i/>
                <w:noProof/>
                <w:rtl/>
              </w:rPr>
              <w:t xml:space="preserve">כל </w:t>
            </w:r>
            <w:r w:rsidRPr="00396966">
              <w:rPr>
                <w:rFonts w:asciiTheme="majorBidi" w:hAnsiTheme="majorBidi" w:cstheme="majorBidi"/>
                <w:i/>
                <w:noProof/>
                <w:rtl/>
              </w:rPr>
              <w:t>עבודה ואת המלצתו לגבי המשך העבודה בתחרות.</w:t>
            </w:r>
          </w:p>
        </w:tc>
      </w:tr>
    </w:tbl>
    <w:p w:rsidR="00262572" w:rsidRPr="00EC1BCE" w:rsidRDefault="00262572" w:rsidP="00EC1BCE">
      <w:pPr>
        <w:pStyle w:val="1"/>
        <w:numPr>
          <w:ilvl w:val="0"/>
          <w:numId w:val="25"/>
        </w:numPr>
        <w:ind w:left="357" w:hanging="357"/>
        <w:rPr>
          <w:rFonts w:asciiTheme="majorBidi" w:hAnsiTheme="majorBidi"/>
          <w:noProof/>
          <w:rtl/>
        </w:rPr>
      </w:pPr>
      <w:bookmarkStart w:id="13" w:name="_Toc275493959"/>
      <w:r w:rsidRPr="00EC1BCE">
        <w:rPr>
          <w:rFonts w:asciiTheme="majorBidi" w:hAnsiTheme="majorBidi"/>
          <w:noProof/>
          <w:rtl/>
        </w:rPr>
        <w:t>דרישות סביבה</w:t>
      </w:r>
      <w:bookmarkEnd w:id="13"/>
    </w:p>
    <w:p w:rsidR="00641790" w:rsidRPr="00EC1BCE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Bidi" w:eastAsiaTheme="majorEastAsia" w:hAnsiTheme="majorBid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4" w:name="_Toc244824635"/>
      <w:bookmarkStart w:id="15" w:name="_Toc275434974"/>
      <w:bookmarkStart w:id="16" w:name="_Toc275493960"/>
      <w:bookmarkEnd w:id="14"/>
      <w:bookmarkEnd w:id="15"/>
      <w:bookmarkEnd w:id="16"/>
    </w:p>
    <w:p w:rsidR="00641790" w:rsidRPr="00EC1BCE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Bidi" w:eastAsiaTheme="majorEastAsia" w:hAnsiTheme="majorBid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7" w:name="_Toc244824636"/>
      <w:bookmarkStart w:id="18" w:name="_Toc275434975"/>
      <w:bookmarkStart w:id="19" w:name="_Toc275493961"/>
      <w:bookmarkEnd w:id="17"/>
      <w:bookmarkEnd w:id="18"/>
      <w:bookmarkEnd w:id="19"/>
    </w:p>
    <w:p w:rsidR="00641790" w:rsidRPr="00EC1BCE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Bidi" w:eastAsiaTheme="majorEastAsia" w:hAnsiTheme="majorBid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20" w:name="_Toc244824637"/>
      <w:bookmarkStart w:id="21" w:name="_Toc275434976"/>
      <w:bookmarkStart w:id="22" w:name="_Toc275493962"/>
      <w:bookmarkEnd w:id="20"/>
      <w:bookmarkEnd w:id="21"/>
      <w:bookmarkEnd w:id="22"/>
    </w:p>
    <w:p w:rsidR="00641790" w:rsidRPr="00EC1BCE" w:rsidRDefault="00641790" w:rsidP="00C46E07">
      <w:pPr>
        <w:pStyle w:val="2"/>
        <w:numPr>
          <w:ilvl w:val="1"/>
          <w:numId w:val="13"/>
        </w:numPr>
        <w:rPr>
          <w:rFonts w:asciiTheme="majorBidi" w:hAnsiTheme="majorBidi"/>
          <w:rtl/>
        </w:rPr>
      </w:pPr>
      <w:bookmarkStart w:id="23" w:name="_Toc275493963"/>
      <w:r w:rsidRPr="00EC1BCE">
        <w:rPr>
          <w:rFonts w:asciiTheme="majorBidi" w:hAnsiTheme="majorBidi"/>
          <w:rtl/>
        </w:rPr>
        <w:t>דרישות חומרה</w:t>
      </w:r>
      <w:bookmarkEnd w:id="23"/>
    </w:p>
    <w:p w:rsidR="0032600F" w:rsidRPr="00EC1BCE" w:rsidRDefault="0032600F" w:rsidP="0032600F">
      <w:pPr>
        <w:pStyle w:val="ae"/>
        <w:numPr>
          <w:ilvl w:val="0"/>
          <w:numId w:val="31"/>
        </w:num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 xml:space="preserve">מחשב / </w:t>
      </w:r>
      <w:proofErr w:type="spellStart"/>
      <w:r w:rsidRPr="00EC1BCE">
        <w:rPr>
          <w:rFonts w:asciiTheme="majorBidi" w:hAnsiTheme="majorBidi" w:cstheme="majorBidi"/>
          <w:rtl/>
        </w:rPr>
        <w:t>סמארטפון</w:t>
      </w:r>
      <w:proofErr w:type="spellEnd"/>
      <w:r w:rsidRPr="00EC1BCE">
        <w:rPr>
          <w:rFonts w:asciiTheme="majorBidi" w:hAnsiTheme="majorBidi" w:cstheme="majorBidi"/>
          <w:rtl/>
        </w:rPr>
        <w:t xml:space="preserve"> / </w:t>
      </w:r>
      <w:proofErr w:type="spellStart"/>
      <w:r w:rsidRPr="00EC1BCE">
        <w:rPr>
          <w:rFonts w:asciiTheme="majorBidi" w:hAnsiTheme="majorBidi" w:cstheme="majorBidi"/>
          <w:rtl/>
        </w:rPr>
        <w:t>טאבלט</w:t>
      </w:r>
      <w:proofErr w:type="spellEnd"/>
      <w:r w:rsidRPr="00EC1BCE">
        <w:rPr>
          <w:rFonts w:asciiTheme="majorBidi" w:hAnsiTheme="majorBidi" w:cstheme="majorBidi"/>
          <w:rtl/>
        </w:rPr>
        <w:t xml:space="preserve"> התומך בהרצת דפדפן וגישה לאינטרנט.</w:t>
      </w:r>
    </w:p>
    <w:p w:rsidR="00074EEA" w:rsidRPr="00EC1BCE" w:rsidRDefault="00641790" w:rsidP="00C46E07">
      <w:pPr>
        <w:pStyle w:val="2"/>
        <w:numPr>
          <w:ilvl w:val="1"/>
          <w:numId w:val="13"/>
        </w:numPr>
        <w:rPr>
          <w:rFonts w:asciiTheme="majorBidi" w:hAnsiTheme="majorBidi"/>
          <w:rtl/>
        </w:rPr>
      </w:pPr>
      <w:bookmarkStart w:id="24" w:name="_Toc275493964"/>
      <w:r w:rsidRPr="00EC1BCE">
        <w:rPr>
          <w:rFonts w:asciiTheme="majorBidi" w:hAnsiTheme="majorBidi"/>
          <w:rtl/>
        </w:rPr>
        <w:t>דרישות תוכנה</w:t>
      </w:r>
      <w:bookmarkEnd w:id="24"/>
    </w:p>
    <w:p w:rsidR="00774CBC" w:rsidRPr="00EC1BCE" w:rsidRDefault="0032600F" w:rsidP="0032600F">
      <w:pPr>
        <w:pStyle w:val="a8"/>
        <w:numPr>
          <w:ilvl w:val="0"/>
          <w:numId w:val="30"/>
        </w:numPr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</w:pP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 xml:space="preserve">דפדפן 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</w:rPr>
        <w:t>web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 xml:space="preserve"> עדכני כגון: 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</w:rPr>
        <w:t>google chrome, explorer, firefox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 xml:space="preserve"> וכו׳..</w:t>
      </w:r>
    </w:p>
    <w:p w:rsidR="0032600F" w:rsidRPr="00EC1BCE" w:rsidRDefault="0032600F" w:rsidP="0032600F">
      <w:pPr>
        <w:pStyle w:val="a8"/>
        <w:numPr>
          <w:ilvl w:val="0"/>
          <w:numId w:val="30"/>
        </w:numPr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</w:pP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 xml:space="preserve">מסד נתונים שיתוחזק על ידי שירות 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</w:rPr>
        <w:t>firebase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>.</w:t>
      </w:r>
    </w:p>
    <w:p w:rsidR="0032600F" w:rsidRPr="00EC1BCE" w:rsidRDefault="0032600F" w:rsidP="0032600F">
      <w:pPr>
        <w:pStyle w:val="a8"/>
        <w:numPr>
          <w:ilvl w:val="0"/>
          <w:numId w:val="30"/>
        </w:numPr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</w:pP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 xml:space="preserve">שירות 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</w:rPr>
        <w:t>gmail</w:t>
      </w:r>
      <w:r w:rsidRPr="00EC1BCE">
        <w:rPr>
          <w:rFonts w:asciiTheme="majorBidi" w:hAnsiTheme="majorBidi" w:cstheme="majorBidi"/>
          <w:i/>
          <w:iCs w:val="0"/>
          <w:color w:val="000000" w:themeColor="text1"/>
          <w:u w:val="none"/>
          <w:rtl/>
        </w:rPr>
        <w:t xml:space="preserve"> לקבלת הודעות מהאפליקציה.</w:t>
      </w:r>
    </w:p>
    <w:p w:rsidR="008844A0" w:rsidRPr="00EC1BCE" w:rsidRDefault="001E5D64" w:rsidP="00C46E07">
      <w:pPr>
        <w:pStyle w:val="2"/>
        <w:numPr>
          <w:ilvl w:val="1"/>
          <w:numId w:val="13"/>
        </w:numPr>
        <w:rPr>
          <w:rFonts w:asciiTheme="majorBidi" w:hAnsiTheme="majorBidi"/>
          <w:rtl/>
        </w:rPr>
      </w:pPr>
      <w:bookmarkStart w:id="25" w:name="_Toc275493965"/>
      <w:r w:rsidRPr="00EC1BCE">
        <w:rPr>
          <w:rFonts w:asciiTheme="majorBidi" w:hAnsiTheme="majorBidi"/>
          <w:rtl/>
        </w:rPr>
        <w:t>דרישות נוספות</w:t>
      </w:r>
      <w:bookmarkEnd w:id="25"/>
    </w:p>
    <w:p w:rsidR="008844A0" w:rsidRPr="00EC1BCE" w:rsidRDefault="008844A0" w:rsidP="00C46E07">
      <w:pPr>
        <w:ind w:firstLine="360"/>
        <w:rPr>
          <w:rFonts w:asciiTheme="majorBidi" w:hAnsiTheme="majorBidi" w:cstheme="majorBidi"/>
          <w:u w:val="single"/>
          <w:rtl/>
        </w:rPr>
      </w:pPr>
      <w:r w:rsidRPr="00EC1BCE">
        <w:rPr>
          <w:rFonts w:asciiTheme="majorBidi" w:hAnsiTheme="majorBidi" w:cstheme="majorBidi"/>
          <w:u w:val="single"/>
          <w:rtl/>
        </w:rPr>
        <w:t>אבטחה</w:t>
      </w:r>
    </w:p>
    <w:p w:rsidR="00074EEA" w:rsidRPr="00EC1BCE" w:rsidRDefault="00074EEA" w:rsidP="00074EEA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EC1BCE">
        <w:rPr>
          <w:rFonts w:asciiTheme="majorBidi" w:hAnsiTheme="majorBidi" w:cstheme="majorBidi"/>
          <w:rtl/>
        </w:rPr>
        <w:t>זיהוי משתמש יעשה על ידי שם משתמש וסיסמה.</w:t>
      </w:r>
    </w:p>
    <w:p w:rsidR="00C417BF" w:rsidRPr="00EC1BCE" w:rsidRDefault="00C417BF" w:rsidP="00C417BF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EC1BCE">
        <w:rPr>
          <w:rFonts w:asciiTheme="majorBidi" w:hAnsiTheme="majorBidi" w:cstheme="majorBidi"/>
          <w:rtl/>
        </w:rPr>
        <w:t>הרשאות המשתמשים יקבעו לפי סוג המשתמש</w:t>
      </w:r>
      <w:r w:rsidR="00D43555" w:rsidRPr="00EC1BCE">
        <w:rPr>
          <w:rFonts w:asciiTheme="majorBidi" w:hAnsiTheme="majorBidi" w:cstheme="majorBidi"/>
          <w:rtl/>
        </w:rPr>
        <w:t xml:space="preserve"> בצורה היררכית</w:t>
      </w:r>
      <w:r w:rsidRPr="00EC1BCE">
        <w:rPr>
          <w:rFonts w:asciiTheme="majorBidi" w:hAnsiTheme="majorBidi" w:cstheme="majorBidi"/>
          <w:rtl/>
        </w:rPr>
        <w:t>.</w:t>
      </w:r>
    </w:p>
    <w:p w:rsidR="00C417BF" w:rsidRPr="00EC1BCE" w:rsidRDefault="00C417BF" w:rsidP="00074EEA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EC1BCE">
        <w:rPr>
          <w:rFonts w:asciiTheme="majorBidi" w:hAnsiTheme="majorBidi" w:cstheme="majorBidi"/>
          <w:rtl/>
        </w:rPr>
        <w:t>כל המידע במערכת יהיה מוצפן.</w:t>
      </w:r>
    </w:p>
    <w:p w:rsidR="008844A0" w:rsidRPr="00EC1BCE" w:rsidRDefault="008844A0" w:rsidP="00C46E07">
      <w:pPr>
        <w:ind w:firstLine="360"/>
        <w:rPr>
          <w:rFonts w:asciiTheme="majorBidi" w:hAnsiTheme="majorBidi" w:cstheme="majorBidi"/>
          <w:u w:val="single"/>
        </w:rPr>
      </w:pPr>
      <w:r w:rsidRPr="00EC1BCE">
        <w:rPr>
          <w:rFonts w:asciiTheme="majorBidi" w:hAnsiTheme="majorBidi" w:cstheme="majorBidi"/>
          <w:u w:val="single"/>
          <w:rtl/>
        </w:rPr>
        <w:t>נוחות שימוש</w:t>
      </w:r>
    </w:p>
    <w:p w:rsidR="00074EEA" w:rsidRPr="00EC1BCE" w:rsidRDefault="00074EEA" w:rsidP="00074EEA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EC1BCE">
        <w:rPr>
          <w:rFonts w:asciiTheme="majorBidi" w:hAnsiTheme="majorBidi" w:cstheme="majorBidi"/>
          <w:rtl/>
        </w:rPr>
        <w:t>האתר יהיה נוח לשימוש לכלל המשתמשים באמצעות השמת</w:t>
      </w:r>
      <w:r w:rsidR="008844A0" w:rsidRPr="00EC1BCE">
        <w:rPr>
          <w:rFonts w:asciiTheme="majorBidi" w:hAnsiTheme="majorBidi" w:cstheme="majorBidi"/>
          <w:rtl/>
        </w:rPr>
        <w:t xml:space="preserve"> כפתורים ויזואליים וברורים לכל קטגוריה.</w:t>
      </w:r>
    </w:p>
    <w:p w:rsidR="00420EEC" w:rsidRPr="00EC1BCE" w:rsidRDefault="00420EEC" w:rsidP="00074EEA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תהליך ההרשמה ומילוי הטפסים ייעשה בצורה נוחה ברורה על ידי הצגתו באמצעות "ציר זמן" שיוצג בראש העמוד ובו יסומנו שלבי ההרשמה, כולל סימון השלב הנוכחי בו נמצא המשתמש.</w:t>
      </w:r>
    </w:p>
    <w:p w:rsidR="008844A0" w:rsidRPr="00EC1BCE" w:rsidRDefault="008844A0" w:rsidP="00074EEA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EC1BCE">
        <w:rPr>
          <w:rFonts w:asciiTheme="majorBidi" w:hAnsiTheme="majorBidi" w:cstheme="majorBidi"/>
          <w:rtl/>
        </w:rPr>
        <w:t>שליחת הודעות על ידי המנהלים תתאפשר בקלות</w:t>
      </w:r>
      <w:r w:rsidR="00276576">
        <w:rPr>
          <w:rFonts w:asciiTheme="majorBidi" w:hAnsiTheme="majorBidi" w:cstheme="majorBidi" w:hint="cs"/>
          <w:rtl/>
        </w:rPr>
        <w:t xml:space="preserve"> ובלחיצת כפתור</w:t>
      </w:r>
      <w:r w:rsidRPr="00EC1BCE">
        <w:rPr>
          <w:rFonts w:asciiTheme="majorBidi" w:hAnsiTheme="majorBidi" w:cstheme="majorBidi"/>
          <w:rtl/>
        </w:rPr>
        <w:t>.</w:t>
      </w:r>
    </w:p>
    <w:p w:rsidR="00DF5733" w:rsidRPr="00420EEC" w:rsidRDefault="008844A0" w:rsidP="00420EEC">
      <w:pPr>
        <w:pStyle w:val="ae"/>
        <w:numPr>
          <w:ilvl w:val="0"/>
          <w:numId w:val="28"/>
        </w:num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 xml:space="preserve">ההודעות הנשלחות לכל סוגי המשתמשים יוצגו בצורה בולטת וברורה </w:t>
      </w:r>
      <w:r w:rsidR="00276576">
        <w:rPr>
          <w:rFonts w:asciiTheme="majorBidi" w:hAnsiTheme="majorBidi" w:cstheme="majorBidi" w:hint="cs"/>
          <w:rtl/>
        </w:rPr>
        <w:t xml:space="preserve">הנראית לעין, </w:t>
      </w:r>
      <w:r w:rsidRPr="00EC1BCE">
        <w:rPr>
          <w:rFonts w:asciiTheme="majorBidi" w:hAnsiTheme="majorBidi" w:cstheme="majorBidi"/>
          <w:rtl/>
        </w:rPr>
        <w:t>כך שהמשתמשים יוכלו להבחין בהם בקלות.</w:t>
      </w:r>
    </w:p>
    <w:p w:rsidR="00DF5733" w:rsidRDefault="00DF5733" w:rsidP="00DF5733">
      <w:pPr>
        <w:ind w:firstLine="360"/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>עמידות לתקלות</w:t>
      </w:r>
    </w:p>
    <w:p w:rsidR="00DF5733" w:rsidRDefault="00DF5733" w:rsidP="00DF5733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420EEC">
        <w:rPr>
          <w:rFonts w:asciiTheme="majorBidi" w:hAnsiTheme="majorBidi" w:cstheme="majorBidi" w:hint="cs"/>
          <w:rtl/>
        </w:rPr>
        <w:t xml:space="preserve">יש לבצע גיבוי של הקבצים </w:t>
      </w:r>
      <w:r w:rsidR="00420EEC" w:rsidRPr="00420EEC">
        <w:rPr>
          <w:rFonts w:asciiTheme="majorBidi" w:hAnsiTheme="majorBidi" w:cstheme="majorBidi" w:hint="cs"/>
          <w:rtl/>
        </w:rPr>
        <w:t>לאחר כל עדכון</w:t>
      </w:r>
      <w:r w:rsidR="00420EEC">
        <w:rPr>
          <w:rFonts w:asciiTheme="majorBidi" w:hAnsiTheme="majorBidi" w:cstheme="majorBidi" w:hint="cs"/>
          <w:rtl/>
        </w:rPr>
        <w:t xml:space="preserve"> הנעשה במערכת</w:t>
      </w:r>
      <w:r w:rsidR="00AD4ADC">
        <w:rPr>
          <w:rFonts w:asciiTheme="majorBidi" w:hAnsiTheme="majorBidi" w:cstheme="majorBidi" w:hint="cs"/>
          <w:rtl/>
        </w:rPr>
        <w:t>.</w:t>
      </w:r>
    </w:p>
    <w:p w:rsidR="00F53CD2" w:rsidRDefault="00F53CD2" w:rsidP="00F53CD2">
      <w:pPr>
        <w:pStyle w:val="ae"/>
        <w:numPr>
          <w:ilvl w:val="0"/>
          <w:numId w:val="28"/>
        </w:numPr>
        <w:rPr>
          <w:rFonts w:asciiTheme="majorBidi" w:hAnsiTheme="majorBidi" w:cstheme="majorBidi"/>
        </w:rPr>
      </w:pPr>
      <w:r w:rsidRPr="00F53CD2">
        <w:rPr>
          <w:rFonts w:asciiTheme="majorBidi" w:hAnsiTheme="majorBidi" w:cs="Times New Roman"/>
          <w:rtl/>
        </w:rPr>
        <w:t xml:space="preserve">מסד הנתונים </w:t>
      </w:r>
      <w:r>
        <w:rPr>
          <w:rFonts w:asciiTheme="majorBidi" w:hAnsiTheme="majorBidi" w:cs="Times New Roman" w:hint="cs"/>
          <w:rtl/>
        </w:rPr>
        <w:t>ב-</w:t>
      </w:r>
      <w:r w:rsidRPr="00F53CD2">
        <w:rPr>
          <w:rFonts w:asciiTheme="majorBidi" w:hAnsiTheme="majorBidi" w:cstheme="majorBidi"/>
        </w:rPr>
        <w:t>firebase</w:t>
      </w:r>
      <w:r w:rsidRPr="00F53CD2">
        <w:rPr>
          <w:rFonts w:asciiTheme="majorBidi" w:hAnsiTheme="majorBidi" w:cs="Times New Roman"/>
          <w:rtl/>
        </w:rPr>
        <w:t xml:space="preserve"> יקושר לשרת פנימי של המוזיאון ובו יתבצע גיבוי אחת לתקופה שהלקוח יגדיר</w:t>
      </w:r>
      <w:r>
        <w:rPr>
          <w:rFonts w:asciiTheme="majorBidi" w:hAnsiTheme="majorBidi" w:cstheme="majorBidi" w:hint="cs"/>
          <w:rtl/>
        </w:rPr>
        <w:t>.</w:t>
      </w:r>
    </w:p>
    <w:p w:rsidR="00DF5733" w:rsidRPr="00DF5733" w:rsidRDefault="00DF5733" w:rsidP="00DF5733">
      <w:pPr>
        <w:rPr>
          <w:rFonts w:asciiTheme="majorBidi" w:hAnsiTheme="majorBidi" w:cstheme="majorBidi"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A492A" w:rsidRPr="000C7614" w:rsidRDefault="002A492A" w:rsidP="002A492A">
      <w:pPr>
        <w:pStyle w:val="ae"/>
        <w:rPr>
          <w:rFonts w:asciiTheme="majorBidi" w:hAnsiTheme="majorBidi" w:cstheme="majorBidi"/>
          <w:rtl/>
        </w:rPr>
      </w:pPr>
    </w:p>
    <w:p w:rsidR="00262572" w:rsidRPr="003C28D2" w:rsidRDefault="00262572" w:rsidP="00C46E07">
      <w:pPr>
        <w:pStyle w:val="2"/>
        <w:numPr>
          <w:ilvl w:val="1"/>
          <w:numId w:val="13"/>
        </w:numPr>
        <w:rPr>
          <w:rFonts w:asciiTheme="majorBidi" w:hAnsiTheme="majorBidi"/>
          <w:rtl/>
        </w:rPr>
      </w:pPr>
      <w:bookmarkStart w:id="26" w:name="_Toc275493966"/>
      <w:r w:rsidRPr="003C28D2">
        <w:rPr>
          <w:rFonts w:asciiTheme="majorBidi" w:hAnsiTheme="majorBidi"/>
          <w:rtl/>
        </w:rPr>
        <w:lastRenderedPageBreak/>
        <w:t xml:space="preserve">ממשק משתמש – </w:t>
      </w:r>
      <w:hyperlink r:id="rId12" w:anchor="/screens/d12245cc-1680-458d-89dd-4f0d7fb22724" w:history="1">
        <w:r w:rsidRPr="0045597F">
          <w:rPr>
            <w:rStyle w:val="Hyperlink"/>
            <w:rFonts w:asciiTheme="majorBidi" w:hAnsiTheme="majorBidi"/>
            <w:rtl/>
          </w:rPr>
          <w:t>אב טיפוס</w:t>
        </w:r>
        <w:bookmarkEnd w:id="26"/>
      </w:hyperlink>
    </w:p>
    <w:p w:rsidR="00851DE7" w:rsidRDefault="00851DE7" w:rsidP="002F482D">
      <w:pPr>
        <w:rPr>
          <w:rFonts w:asciiTheme="majorBidi" w:hAnsiTheme="majorBidi" w:cstheme="majorBidi"/>
          <w:rtl/>
        </w:rPr>
      </w:pPr>
      <w:r w:rsidRPr="00851DE7">
        <w:rPr>
          <w:rFonts w:asciiTheme="majorBidi" w:hAnsiTheme="majorBidi" w:cstheme="majorBidi" w:hint="cs"/>
          <w:b/>
          <w:bCs/>
          <w:u w:val="single"/>
          <w:rtl/>
        </w:rPr>
        <w:t>תרשים 1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מסך הכניסה למערכת. מאפשר כניסה למערכת ההרשמה למשתמשים קיימים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תלמידים, מורים, בודקים ומנהלים. בנוסף מאפשר יצירת משתמש חדש לצורך העלאת עבודות/ביצוע פעולות ניהול.</w:t>
      </w:r>
    </w:p>
    <w:p w:rsidR="00851DE7" w:rsidRDefault="00CC30A9" w:rsidP="002A492A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pict>
          <v:shape id="_x0000_i1026" type="#_x0000_t75" style="width:233.85pt;height:175.3pt">
            <v:imagedata r:id="rId13" o:title="1"/>
          </v:shape>
        </w:pict>
      </w:r>
    </w:p>
    <w:p w:rsidR="00851DE7" w:rsidRDefault="005C383B" w:rsidP="00851DE7">
      <w:pPr>
        <w:rPr>
          <w:rFonts w:asciiTheme="majorBidi" w:hAnsiTheme="majorBidi" w:cstheme="majorBidi"/>
          <w:rtl/>
        </w:rPr>
      </w:pPr>
      <w:r w:rsidRPr="005C383B">
        <w:rPr>
          <w:rFonts w:asciiTheme="majorBidi" w:hAnsiTheme="majorBidi" w:cstheme="majorBidi" w:hint="cs"/>
          <w:b/>
          <w:bCs/>
          <w:u w:val="single"/>
          <w:rtl/>
        </w:rPr>
        <w:t xml:space="preserve">תרשים 2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מסך יצירת משתמש חדש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מאפשר הכנסת פרטי משתמש רלוונטיים לצורך יצירת משתמש חדש (מורה או תלמיד)</w:t>
      </w:r>
    </w:p>
    <w:p w:rsidR="005C383B" w:rsidRDefault="00CC30A9" w:rsidP="00851DE7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pict>
          <v:shape id="_x0000_i1027" type="#_x0000_t75" style="width:244.15pt;height:183.75pt">
            <v:imagedata r:id="rId14" o:title="2"/>
          </v:shape>
        </w:pict>
      </w:r>
    </w:p>
    <w:p w:rsidR="00851DE7" w:rsidRDefault="005C383B" w:rsidP="00851DE7">
      <w:pPr>
        <w:rPr>
          <w:rFonts w:asciiTheme="majorBidi" w:hAnsiTheme="majorBidi" w:cstheme="majorBidi"/>
          <w:rtl/>
        </w:rPr>
      </w:pPr>
      <w:r w:rsidRPr="005C383B">
        <w:rPr>
          <w:rFonts w:asciiTheme="majorBidi" w:hAnsiTheme="majorBidi" w:cstheme="majorBidi" w:hint="cs"/>
          <w:b/>
          <w:bCs/>
          <w:u w:val="single"/>
          <w:rtl/>
        </w:rPr>
        <w:t>תרשים 3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מסך המציג מידע על עבודות המשויכות לתלמיד ומאפשר מעבר </w:t>
      </w:r>
      <w:r w:rsidR="00DF7158">
        <w:rPr>
          <w:rFonts w:asciiTheme="majorBidi" w:hAnsiTheme="majorBidi" w:cstheme="majorBidi" w:hint="cs"/>
          <w:rtl/>
        </w:rPr>
        <w:t>למסך רישום עבודה חדשה או עדכון</w:t>
      </w:r>
      <w:r>
        <w:rPr>
          <w:rFonts w:asciiTheme="majorBidi" w:hAnsiTheme="majorBidi" w:cstheme="majorBidi" w:hint="cs"/>
          <w:rtl/>
        </w:rPr>
        <w:t xml:space="preserve"> פרטי משתמש</w:t>
      </w:r>
    </w:p>
    <w:p w:rsidR="005C383B" w:rsidRDefault="00CC30A9" w:rsidP="00851DE7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pict>
          <v:shape id="_x0000_i1028" type="#_x0000_t75" style="width:236.35pt;height:178.45pt">
            <v:imagedata r:id="rId15" o:title="3"/>
          </v:shape>
        </w:pict>
      </w:r>
    </w:p>
    <w:p w:rsidR="005C383B" w:rsidRDefault="005C383B" w:rsidP="00851DE7">
      <w:pPr>
        <w:rPr>
          <w:rFonts w:asciiTheme="majorBidi" w:hAnsiTheme="majorBidi" w:cstheme="majorBidi"/>
          <w:rtl/>
        </w:rPr>
      </w:pPr>
      <w:r w:rsidRPr="005C383B">
        <w:rPr>
          <w:rFonts w:asciiTheme="majorBidi" w:hAnsiTheme="majorBidi" w:cstheme="majorBidi" w:hint="cs"/>
          <w:b/>
          <w:bCs/>
          <w:u w:val="single"/>
          <w:rtl/>
        </w:rPr>
        <w:lastRenderedPageBreak/>
        <w:t>תרשים 4 + 5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מסכים המאפשרים הזנת כלל הפרטים הנדרשים על מנת לפתוח דף לפרויקט חדש במערכת. בנוסף ניתן במסך 5 להעלות מסמכים למערכת (הנדרשים לצורך הגשת המועמדות)</w:t>
      </w:r>
    </w:p>
    <w:p w:rsidR="005C383B" w:rsidRDefault="00CC30A9" w:rsidP="00851DE7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pict>
          <v:shape id="_x0000_i1029" type="#_x0000_t75" style="width:247.3pt;height:186.9pt">
            <v:imagedata r:id="rId16" o:title="4"/>
          </v:shape>
        </w:pict>
      </w:r>
    </w:p>
    <w:p w:rsidR="00851DE7" w:rsidRDefault="00CC30A9" w:rsidP="00851DE7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pict>
          <v:shape id="_x0000_i1030" type="#_x0000_t75" style="width:265.45pt;height:198.8pt">
            <v:imagedata r:id="rId17" o:title="5"/>
          </v:shape>
        </w:pict>
      </w:r>
    </w:p>
    <w:p w:rsidR="00851DE7" w:rsidRDefault="002A1A19" w:rsidP="00851DE7">
      <w:pPr>
        <w:rPr>
          <w:rFonts w:asciiTheme="majorBidi" w:hAnsiTheme="majorBidi" w:cstheme="majorBidi"/>
          <w:rtl/>
        </w:rPr>
      </w:pPr>
      <w:r w:rsidRPr="002A1A19">
        <w:rPr>
          <w:rFonts w:asciiTheme="majorBidi" w:hAnsiTheme="majorBidi" w:cstheme="majorBidi" w:hint="cs"/>
          <w:b/>
          <w:bCs/>
          <w:u w:val="single"/>
          <w:rtl/>
        </w:rPr>
        <w:t>תרשים 6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מסך המרכז את כלי הניהול של המנהל ברגע שהוא מתחבר למערכת. מאפשר מעבר למסכי הניהול השונים בהתאם לבחירתו.</w:t>
      </w:r>
    </w:p>
    <w:p w:rsidR="002A1A19" w:rsidRDefault="00CC30A9" w:rsidP="002A1A19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pict>
          <v:shape id="_x0000_i1031" type="#_x0000_t75" style="width:265.15pt;height:199.4pt">
            <v:imagedata r:id="rId18" o:title="6"/>
          </v:shape>
        </w:pict>
      </w:r>
    </w:p>
    <w:p w:rsidR="00484C02" w:rsidRPr="00EC1BCE" w:rsidRDefault="00484C02" w:rsidP="002A1A19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lastRenderedPageBreak/>
        <w:t>במידת הצורך נתאר עבור כל אחת מפעולות המנהל את המסכים שהוא יראה בהתאם. שלב זה יעשה בהמשך ויתואם עם בעלי המוצר.</w:t>
      </w:r>
    </w:p>
    <w:p w:rsidR="00FF5922" w:rsidRPr="00EC1BCE" w:rsidRDefault="00FF5922" w:rsidP="00EC1BCE">
      <w:pPr>
        <w:pStyle w:val="1"/>
        <w:numPr>
          <w:ilvl w:val="0"/>
          <w:numId w:val="25"/>
        </w:numPr>
        <w:ind w:left="357" w:hanging="357"/>
        <w:rPr>
          <w:rFonts w:asciiTheme="majorBidi" w:hAnsiTheme="majorBidi"/>
          <w:noProof/>
          <w:rtl/>
        </w:rPr>
      </w:pPr>
      <w:bookmarkStart w:id="27" w:name="_Toc275493967"/>
      <w:r w:rsidRPr="00EC1BCE">
        <w:rPr>
          <w:rFonts w:asciiTheme="majorBidi" w:hAnsiTheme="majorBidi"/>
          <w:noProof/>
          <w:rtl/>
        </w:rPr>
        <w:t>רשימת דרישות לבירור נוסף</w:t>
      </w:r>
    </w:p>
    <w:p w:rsidR="005954D8" w:rsidRDefault="007245B3" w:rsidP="001C0B1D">
      <w:pPr>
        <w:rPr>
          <w:rFonts w:asciiTheme="majorBidi" w:hAnsiTheme="majorBidi" w:cstheme="majorBidi"/>
          <w:rtl/>
        </w:rPr>
      </w:pPr>
      <w:r w:rsidRPr="00EC1BCE">
        <w:rPr>
          <w:rFonts w:asciiTheme="majorBidi" w:hAnsiTheme="majorBidi" w:cstheme="majorBidi"/>
          <w:rtl/>
        </w:rPr>
        <w:t>בסיום הפרויקט לוודא את מיקום מסד הנתונים והאם יש לדאוג לכך שכתובת המערכת תהיה קשורה לכתובת השרת של המוזיאון.</w:t>
      </w:r>
      <w:bookmarkEnd w:id="27"/>
    </w:p>
    <w:p w:rsidR="00CC30A9" w:rsidRDefault="00CC30A9" w:rsidP="001C0B1D">
      <w:pPr>
        <w:rPr>
          <w:rFonts w:asciiTheme="majorBidi" w:hAnsiTheme="majorBidi" w:cstheme="majorBidi"/>
          <w:rtl/>
        </w:rPr>
      </w:pPr>
    </w:p>
    <w:p w:rsidR="00CC30A9" w:rsidRDefault="00CC30A9" w:rsidP="00CC30A9">
      <w:pPr>
        <w:pStyle w:val="1"/>
        <w:numPr>
          <w:ilvl w:val="0"/>
          <w:numId w:val="25"/>
        </w:numPr>
        <w:rPr>
          <w:noProof/>
          <w:rtl/>
        </w:rPr>
      </w:pPr>
      <w:r>
        <w:rPr>
          <w:rFonts w:hint="cs"/>
          <w:noProof/>
          <w:rtl/>
        </w:rPr>
        <w:t xml:space="preserve">רשות: טבלת דרישות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User Requirements Definition / Backlog</w:t>
      </w:r>
    </w:p>
    <w:p w:rsidR="00BE571F" w:rsidRDefault="00BE571F" w:rsidP="00BE571F">
      <w:pPr>
        <w:pStyle w:val="ad"/>
        <w:ind w:left="360"/>
        <w:rPr>
          <w:rFonts w:ascii="Calibri" w:hAnsi="Calibri" w:cs="Arial"/>
          <w:rtl/>
        </w:rPr>
      </w:pPr>
    </w:p>
    <w:p w:rsidR="00BB10F6" w:rsidRDefault="00BB10F6" w:rsidP="00BE571F">
      <w:pPr>
        <w:pStyle w:val="ad"/>
        <w:ind w:left="360"/>
        <w:rPr>
          <w:rFonts w:ascii="Calibri" w:hAnsi="Calibri" w:cs="Arial"/>
        </w:rPr>
      </w:pPr>
      <w:r>
        <w:rPr>
          <w:rFonts w:hint="cs"/>
          <w:rtl/>
        </w:rPr>
        <w:t>סוג הדרישה (פונקציונאלית, אמינות, שמישות, אבטחה, ביצועים, מדרגיות, תחזוקתיות וכדו'), מקור הדרישה (מס' תרחיש, מס' סיפור משתמש או מקור אחר), דרגת הדרישה (</w:t>
      </w:r>
      <w:r>
        <w:rPr>
          <w:rFonts w:cs="Arial" w:hint="cs"/>
          <w:rtl/>
        </w:rPr>
        <w:t xml:space="preserve">1- </w:t>
      </w:r>
      <w:r w:rsidRPr="00D47764">
        <w:rPr>
          <w:rFonts w:cs="Arial" w:hint="cs"/>
          <w:rtl/>
        </w:rPr>
        <w:t>הכרחית</w:t>
      </w:r>
      <w:r w:rsidRPr="00D47764">
        <w:rPr>
          <w:rFonts w:cs="Arial"/>
          <w:rtl/>
        </w:rPr>
        <w:t xml:space="preserve">, </w:t>
      </w:r>
      <w:r>
        <w:rPr>
          <w:rFonts w:cs="Arial" w:hint="cs"/>
          <w:rtl/>
        </w:rPr>
        <w:t xml:space="preserve">2- </w:t>
      </w:r>
      <w:r w:rsidRPr="00D47764">
        <w:rPr>
          <w:rFonts w:cs="Arial" w:hint="cs"/>
          <w:rtl/>
        </w:rPr>
        <w:t>כדאית</w:t>
      </w:r>
      <w:r w:rsidRPr="00D47764">
        <w:rPr>
          <w:rFonts w:cs="Arial"/>
          <w:rtl/>
        </w:rPr>
        <w:t xml:space="preserve"> </w:t>
      </w:r>
      <w:r w:rsidRPr="00D47764">
        <w:rPr>
          <w:rFonts w:cs="Arial" w:hint="cs"/>
          <w:rtl/>
        </w:rPr>
        <w:t>או</w:t>
      </w:r>
      <w:r w:rsidRPr="00D47764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3- </w:t>
      </w:r>
      <w:r w:rsidRPr="00D47764">
        <w:rPr>
          <w:rFonts w:cs="Arial" w:hint="cs"/>
          <w:rtl/>
        </w:rPr>
        <w:t>אופציונאלית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והערכת המאמץ למימושה.  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594"/>
        <w:gridCol w:w="3388"/>
        <w:gridCol w:w="955"/>
        <w:gridCol w:w="673"/>
        <w:gridCol w:w="851"/>
        <w:gridCol w:w="1845"/>
      </w:tblGrid>
      <w:tr w:rsidR="00BE571F" w:rsidTr="00BE5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E571F" w:rsidRDefault="00BE571F">
            <w:pPr>
              <w:rPr>
                <w:rFonts w:ascii="Arial" w:hAnsi="Arial" w:cs="Arial"/>
                <w:color w:val="0000FF"/>
              </w:rPr>
            </w:pPr>
            <w:r>
              <w:rPr>
                <w:rtl/>
              </w:rPr>
              <w:t>מס'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E571F" w:rsidRDefault="00BE5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דרישה\מאפיין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E571F" w:rsidRDefault="00BE5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סוג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E571F" w:rsidRDefault="00BE5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מקור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E571F" w:rsidRDefault="00BE5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דרגה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E571F" w:rsidRDefault="00BE5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מאמץ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>(בימים)</w:t>
            </w:r>
          </w:p>
        </w:tc>
      </w:tr>
      <w:tr w:rsidR="00BE571F" w:rsidTr="00BE5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E571F" w:rsidRDefault="00BE571F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E571F" w:rsidRPr="000E7089" w:rsidRDefault="000E7089" w:rsidP="000E7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מילוי טופס הרשמה למערכת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E571F" w:rsidRDefault="00BE571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E571F" w:rsidRDefault="00BE571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</w:t>
            </w:r>
            <w:r w:rsidR="00BB10F6">
              <w:rPr>
                <w:rFonts w:ascii="Calibri" w:hAnsi="Calibri" w:cs="Calibri"/>
                <w:color w:val="auto"/>
                <w:u w:val="none"/>
              </w:rPr>
              <w:t>1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E571F" w:rsidRDefault="00BE571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E571F" w:rsidRDefault="00BE571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18713A" w:rsidTr="00BE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E7089" w:rsidRDefault="000E7089" w:rsidP="000E708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2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E7089" w:rsidRPr="000E7089" w:rsidRDefault="000E7089" w:rsidP="000E7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רישום חברי צוות נוספים לפרויקט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E7089" w:rsidRDefault="000E7089" w:rsidP="000E708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E7089" w:rsidRDefault="000E7089" w:rsidP="000E708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</w:t>
            </w:r>
            <w:r w:rsidR="00BB10F6">
              <w:rPr>
                <w:rFonts w:ascii="Calibri" w:hAnsi="Calibri" w:cs="Calibri"/>
                <w:color w:val="auto"/>
                <w:u w:val="none"/>
              </w:rPr>
              <w:t>C</w:t>
            </w:r>
            <w:r>
              <w:rPr>
                <w:rFonts w:ascii="Calibri" w:hAnsi="Calibri" w:cs="Calibri"/>
                <w:color w:val="auto"/>
                <w:u w:val="none"/>
              </w:rPr>
              <w:t>1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E7089" w:rsidRDefault="000E7089" w:rsidP="000E708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E7089" w:rsidRDefault="00BB10F6" w:rsidP="000E708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18713A" w:rsidTr="00BE5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3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יצירת תחרות חדשה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US6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18713A" w:rsidTr="00BE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4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Pr="000E7089" w:rsidRDefault="00471F67" w:rsidP="0047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לכל משתמש הרשום במערכת קיים שם משתמש ייחודי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713A" w:rsidRPr="0018713A" w:rsidRDefault="00471F67" w:rsidP="0018713A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</w:t>
            </w:r>
            <w:r w:rsidR="0018713A">
              <w:rPr>
                <w:rFonts w:ascii="Calibri" w:hAnsi="Calibri" w:cs="Calibri"/>
                <w:color w:val="auto"/>
                <w:u w:val="none"/>
              </w:rPr>
              <w:t>2, US4, US6, US7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18713A" w:rsidTr="00BE5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5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Pr="000E7089" w:rsidRDefault="00471F67" w:rsidP="00471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העלאת קובץ המכיל את פרויקט התלמיד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18713A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cs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</w:t>
            </w:r>
            <w:r w:rsidR="0018713A">
              <w:rPr>
                <w:rFonts w:ascii="Calibri" w:hAnsi="Calibri" w:cs="Calibri"/>
                <w:color w:val="auto"/>
                <w:u w:val="none"/>
              </w:rPr>
              <w:t>C</w:t>
            </w:r>
            <w:r>
              <w:rPr>
                <w:rFonts w:ascii="Calibri" w:hAnsi="Calibri" w:cs="Calibri"/>
                <w:color w:val="auto"/>
                <w:u w:val="none"/>
              </w:rPr>
              <w:t>1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18713A" w:rsidTr="00BE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6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Pr="000E7089" w:rsidRDefault="00471F67" w:rsidP="0047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מילוי שאלון אודות העבודה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</w:t>
            </w:r>
            <w:r w:rsidR="0018713A">
              <w:rPr>
                <w:rFonts w:ascii="Calibri" w:hAnsi="Calibri" w:cs="Calibri"/>
                <w:color w:val="auto"/>
                <w:u w:val="none"/>
              </w:rPr>
              <w:t>2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18713A" w:rsidTr="00BE5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7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Pr="000E7089" w:rsidRDefault="00471F67" w:rsidP="00471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קבלת עדכונים במייל אודות תהליך הרישום וסטטוס העבודה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US2</w:t>
            </w:r>
            <w:r w:rsidR="0018713A">
              <w:rPr>
                <w:rFonts w:ascii="Calibri" w:hAnsi="Calibri" w:cs="Calibri"/>
                <w:color w:val="auto"/>
                <w:u w:val="none"/>
              </w:rPr>
              <w:t>, US4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18713A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2</w:t>
            </w:r>
          </w:p>
        </w:tc>
      </w:tr>
      <w:tr w:rsidR="0018713A" w:rsidTr="000E7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8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71F67" w:rsidRDefault="00471F67" w:rsidP="0047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חלון יצירת קשר עם פרטי התקשרות</w:t>
            </w:r>
          </w:p>
          <w:p w:rsidR="00471F67" w:rsidRPr="000E7089" w:rsidRDefault="00471F67" w:rsidP="0047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US2</w:t>
            </w:r>
            <w:r w:rsidR="0018713A">
              <w:rPr>
                <w:rFonts w:ascii="Calibri" w:hAnsi="Calibri" w:cs="Calibri"/>
                <w:color w:val="auto"/>
                <w:u w:val="none"/>
              </w:rPr>
              <w:t>, US4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B23F89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2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AF2CC6" w:rsidTr="00BE5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AF2CC6" w:rsidRDefault="00AF2CC6" w:rsidP="00AF2CC6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9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AF2CC6" w:rsidRPr="000E7089" w:rsidRDefault="00AF2CC6" w:rsidP="00A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הרשמה למערכת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US3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18713A" w:rsidTr="00BE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10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Pr="000E7089" w:rsidRDefault="00AF2CC6" w:rsidP="0047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צפייה ועדכון פרטי תלמידים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</w:t>
            </w:r>
            <w:r w:rsidR="00AF2CC6">
              <w:rPr>
                <w:rFonts w:ascii="Calibri" w:hAnsi="Calibri" w:cs="Calibri"/>
                <w:color w:val="auto"/>
                <w:u w:val="none"/>
              </w:rPr>
              <w:t>4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</w:rPr>
              <w:t>1</w:t>
            </w:r>
          </w:p>
        </w:tc>
      </w:tr>
      <w:tr w:rsidR="0018713A" w:rsidTr="00BE5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11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Pr="000E7089" w:rsidRDefault="00471F67" w:rsidP="00471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העלאת טופס המלצה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</w:t>
            </w:r>
            <w:r w:rsidR="00AF2CC6">
              <w:rPr>
                <w:rFonts w:ascii="Calibri" w:hAnsi="Calibri" w:cs="Calibri"/>
                <w:color w:val="auto"/>
                <w:u w:val="none"/>
              </w:rPr>
              <w:t>4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18713A" w:rsidTr="00BE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12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Pr="000E7089" w:rsidRDefault="00471F67" w:rsidP="0047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עדכון פרטים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</w:t>
            </w:r>
            <w:r w:rsidR="00AF2CC6">
              <w:rPr>
                <w:rFonts w:ascii="Calibri" w:hAnsi="Calibri" w:cs="Calibri"/>
                <w:color w:val="auto"/>
                <w:u w:val="none"/>
              </w:rPr>
              <w:t>4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2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18713A" w:rsidTr="00BE5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13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Pr="000E7089" w:rsidRDefault="00471F67" w:rsidP="00471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קבלת הודעות אודו</w:t>
            </w:r>
            <w:r w:rsidR="00AF2CC6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סטטוס עבודה של תלמיד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US4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18713A" w:rsidTr="00BE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14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Pr="000E7089" w:rsidRDefault="00471F67" w:rsidP="0047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יצירת משתמש מסוג בודק על ידי מנהל המערכת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US6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18713A" w:rsidTr="00BE5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15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Pr="000E7089" w:rsidRDefault="00471F67" w:rsidP="00471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שיוך בודק לעבודות לבדיקה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US6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</w:rPr>
              <w:t>1</w:t>
            </w:r>
          </w:p>
        </w:tc>
      </w:tr>
      <w:tr w:rsidR="0018713A" w:rsidTr="00BE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16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Pr="000E7089" w:rsidRDefault="00471F67" w:rsidP="0047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מילוי משובים ושיוכם לעבודות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cs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US7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18713A" w:rsidTr="00BE5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17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Pr="000E7089" w:rsidRDefault="00471F67" w:rsidP="00471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יצירת משתמשים מסוג בודק, תלמיד, מורה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US6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18713A" w:rsidTr="00BE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18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שליחת הודעות פרטיות</w:t>
            </w:r>
          </w:p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US6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2</w:t>
            </w:r>
          </w:p>
        </w:tc>
      </w:tr>
      <w:tr w:rsidR="0018713A" w:rsidTr="00BE5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19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Pr="000E7089" w:rsidRDefault="00471F67" w:rsidP="00471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שליחת הודעות לפי רשימת תפוצה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US6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2</w:t>
            </w:r>
          </w:p>
        </w:tc>
      </w:tr>
      <w:tr w:rsidR="0018713A" w:rsidTr="000E7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20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צפייה בעבודות רשומות במערכת</w:t>
            </w:r>
          </w:p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AF2CC6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US6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471F67" w:rsidRDefault="00471F67" w:rsidP="00471F6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AF2CC6" w:rsidTr="000E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21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גישה לארכיון תחרויות קודמות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US6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2</w:t>
            </w:r>
          </w:p>
        </w:tc>
      </w:tr>
      <w:tr w:rsidR="00AF2CC6" w:rsidTr="000E7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lastRenderedPageBreak/>
              <w:t>22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צפייה ועדכון של פרטים של כלל המשתמשים במערכת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US6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AF2CC6" w:rsidTr="000E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23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עדכון משובים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US6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AF2CC6" w:rsidTr="000E7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24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מחיקת תחרות</w:t>
            </w:r>
          </w:p>
          <w:p w:rsidR="00AF2CC6" w:rsidRDefault="00AF2CC6" w:rsidP="00AF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ייצוא נתונים לטבלאות אקסל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US6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AF2CC6" w:rsidTr="000E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25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הקצאת עבודות לבדיקה עבור בודקים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US6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AF2CC6" w:rsidTr="000E7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26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עדכון סטטוס עבודות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פונקצ'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US6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1</w:t>
            </w:r>
          </w:p>
        </w:tc>
      </w:tr>
      <w:tr w:rsidR="00AF2CC6" w:rsidTr="00ED4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AF2CC6" w:rsidP="00AF2CC6">
            <w:pPr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27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ED43ED" w:rsidP="00A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התחברות מאובטחת למערכת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ED43ED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אבטחה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ED43ED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US2, US4, US6, US7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ED43ED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AF2CC6" w:rsidRDefault="00ED43ED" w:rsidP="00AF2CC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2</w:t>
            </w:r>
          </w:p>
        </w:tc>
      </w:tr>
      <w:tr w:rsidR="00ED43ED" w:rsidTr="00ED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ED43ED" w:rsidRDefault="00ED43ED" w:rsidP="00ED43ED">
            <w:pPr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28</w:t>
            </w:r>
          </w:p>
        </w:tc>
        <w:tc>
          <w:tcPr>
            <w:tcW w:w="338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ED43ED" w:rsidRDefault="00ED43ED" w:rsidP="00ED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זמינות המערכת לאורך כל ימות השנה</w:t>
            </w:r>
          </w:p>
        </w:tc>
        <w:tc>
          <w:tcPr>
            <w:tcW w:w="9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ED43ED" w:rsidRDefault="00ED43ED" w:rsidP="00ED43E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שמישות</w:t>
            </w:r>
          </w:p>
        </w:tc>
        <w:tc>
          <w:tcPr>
            <w:tcW w:w="67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ED43ED" w:rsidRDefault="00ED43ED" w:rsidP="00ED43E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u w:val="none"/>
                <w:rtl/>
              </w:rPr>
            </w:pPr>
            <w:r>
              <w:rPr>
                <w:rFonts w:ascii="Calibri" w:hAnsi="Calibri" w:cs="Calibri"/>
                <w:color w:val="auto"/>
                <w:u w:val="none"/>
              </w:rPr>
              <w:t>US2, US4, US6, US7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ED43ED" w:rsidRDefault="00ED43ED" w:rsidP="00ED43E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ED43ED" w:rsidRDefault="00ED43ED" w:rsidP="00ED43E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2</w:t>
            </w:r>
          </w:p>
        </w:tc>
      </w:tr>
    </w:tbl>
    <w:p w:rsidR="00CC30A9" w:rsidRPr="00EC1BCE" w:rsidRDefault="00CC30A9" w:rsidP="001C0B1D">
      <w:pPr>
        <w:rPr>
          <w:rFonts w:asciiTheme="majorBidi" w:hAnsiTheme="majorBidi" w:cstheme="majorBidi"/>
          <w:rtl/>
        </w:rPr>
      </w:pPr>
    </w:p>
    <w:sectPr w:rsidR="00CC30A9" w:rsidRPr="00EC1BCE" w:rsidSect="00820AC7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2C4" w:rsidRDefault="004022C4" w:rsidP="00ED54C8">
      <w:pPr>
        <w:spacing w:after="0" w:line="240" w:lineRule="auto"/>
      </w:pPr>
      <w:r>
        <w:separator/>
      </w:r>
    </w:p>
  </w:endnote>
  <w:endnote w:type="continuationSeparator" w:id="0">
    <w:p w:rsidR="004022C4" w:rsidRDefault="004022C4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9701829"/>
      <w:docPartObj>
        <w:docPartGallery w:val="Page Numbers (Bottom of Page)"/>
        <w:docPartUnique/>
      </w:docPartObj>
    </w:sdtPr>
    <w:sdtContent>
      <w:p w:rsidR="00B23F89" w:rsidRDefault="00B23F89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B23F89" w:rsidRDefault="00B23F8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2C4" w:rsidRDefault="004022C4" w:rsidP="00ED54C8">
      <w:pPr>
        <w:spacing w:after="0" w:line="240" w:lineRule="auto"/>
      </w:pPr>
      <w:r>
        <w:separator/>
      </w:r>
    </w:p>
  </w:footnote>
  <w:footnote w:type="continuationSeparator" w:id="0">
    <w:p w:rsidR="004022C4" w:rsidRDefault="004022C4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F89" w:rsidRDefault="00B23F89" w:rsidP="00D47764">
    <w:pPr>
      <w:pStyle w:val="a9"/>
      <w:jc w:val="center"/>
    </w:pPr>
    <w:r w:rsidRPr="00490DCD">
      <w:rPr>
        <w:rStyle w:val="Char"/>
      </w:rPr>
      <w:t>Scientists Competition Registration System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25.35pt;height:25.35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9B5"/>
    <w:multiLevelType w:val="multilevel"/>
    <w:tmpl w:val="CD583560"/>
    <w:lvl w:ilvl="0">
      <w:start w:val="1"/>
      <w:numFmt w:val="decimal"/>
      <w:lvlText w:val="%1."/>
      <w:lvlJc w:val="left"/>
      <w:pPr>
        <w:ind w:left="400" w:hanging="400"/>
      </w:pPr>
      <w:rPr>
        <w:rFonts w:hint="cs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cs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cs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c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cs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cs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cs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cs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cs"/>
      </w:rPr>
    </w:lvl>
  </w:abstractNum>
  <w:abstractNum w:abstractNumId="2" w15:restartNumberingAfterBreak="0">
    <w:nsid w:val="07364E03"/>
    <w:multiLevelType w:val="hybridMultilevel"/>
    <w:tmpl w:val="2744B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06174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A4899"/>
    <w:multiLevelType w:val="hybridMultilevel"/>
    <w:tmpl w:val="5CA0F6B2"/>
    <w:lvl w:ilvl="0" w:tplc="1A069C3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C2688"/>
    <w:multiLevelType w:val="hybridMultilevel"/>
    <w:tmpl w:val="B70A914A"/>
    <w:lvl w:ilvl="0" w:tplc="A39C34E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60336"/>
    <w:multiLevelType w:val="multilevel"/>
    <w:tmpl w:val="D9CAA1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65537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4297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268374015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14460"/>
    <w:multiLevelType w:val="hybridMultilevel"/>
    <w:tmpl w:val="A894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D6AF5"/>
    <w:multiLevelType w:val="hybridMultilevel"/>
    <w:tmpl w:val="3516FF60"/>
    <w:lvl w:ilvl="0" w:tplc="2AC88FA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50420"/>
    <w:multiLevelType w:val="hybridMultilevel"/>
    <w:tmpl w:val="F01E387E"/>
    <w:lvl w:ilvl="0" w:tplc="00DC6264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622250"/>
    <w:multiLevelType w:val="hybridMultilevel"/>
    <w:tmpl w:val="7D2C688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73612314"/>
    <w:multiLevelType w:val="hybridMultilevel"/>
    <w:tmpl w:val="FFEC8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15E5A"/>
    <w:multiLevelType w:val="multilevel"/>
    <w:tmpl w:val="A5A669F8"/>
    <w:lvl w:ilvl="0">
      <w:start w:val="2"/>
      <w:numFmt w:val="decimal"/>
      <w:lvlText w:val="%1."/>
      <w:lvlJc w:val="left"/>
      <w:pPr>
        <w:ind w:left="400" w:hanging="400"/>
      </w:pPr>
      <w:rPr>
        <w:rFonts w:hint="cs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cs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cs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cs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cs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cs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cs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cs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cs"/>
        <w:u w:val="single"/>
      </w:rPr>
    </w:lvl>
  </w:abstractNum>
  <w:abstractNum w:abstractNumId="27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22469"/>
    <w:multiLevelType w:val="hybridMultilevel"/>
    <w:tmpl w:val="BDBEC284"/>
    <w:lvl w:ilvl="0" w:tplc="3004734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341A9"/>
    <w:multiLevelType w:val="hybridMultilevel"/>
    <w:tmpl w:val="3872E804"/>
    <w:lvl w:ilvl="0" w:tplc="D550EA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13"/>
  </w:num>
  <w:num w:numId="4">
    <w:abstractNumId w:val="28"/>
  </w:num>
  <w:num w:numId="5">
    <w:abstractNumId w:val="17"/>
  </w:num>
  <w:num w:numId="6">
    <w:abstractNumId w:val="4"/>
  </w:num>
  <w:num w:numId="7">
    <w:abstractNumId w:val="3"/>
  </w:num>
  <w:num w:numId="8">
    <w:abstractNumId w:val="5"/>
  </w:num>
  <w:num w:numId="9">
    <w:abstractNumId w:val="25"/>
  </w:num>
  <w:num w:numId="10">
    <w:abstractNumId w:val="30"/>
  </w:num>
  <w:num w:numId="11">
    <w:abstractNumId w:val="10"/>
  </w:num>
  <w:num w:numId="12">
    <w:abstractNumId w:val="24"/>
  </w:num>
  <w:num w:numId="13">
    <w:abstractNumId w:val="14"/>
  </w:num>
  <w:num w:numId="14">
    <w:abstractNumId w:val="9"/>
  </w:num>
  <w:num w:numId="15">
    <w:abstractNumId w:val="0"/>
  </w:num>
  <w:num w:numId="16">
    <w:abstractNumId w:val="16"/>
  </w:num>
  <w:num w:numId="17">
    <w:abstractNumId w:val="7"/>
  </w:num>
  <w:num w:numId="18">
    <w:abstractNumId w:val="11"/>
  </w:num>
  <w:num w:numId="19">
    <w:abstractNumId w:val="14"/>
  </w:num>
  <w:num w:numId="20">
    <w:abstractNumId w:val="14"/>
  </w:num>
  <w:num w:numId="21">
    <w:abstractNumId w:val="14"/>
  </w:num>
  <w:num w:numId="22">
    <w:abstractNumId w:val="21"/>
  </w:num>
  <w:num w:numId="23">
    <w:abstractNumId w:val="14"/>
  </w:num>
  <w:num w:numId="24">
    <w:abstractNumId w:val="27"/>
  </w:num>
  <w:num w:numId="25">
    <w:abstractNumId w:val="2"/>
  </w:num>
  <w:num w:numId="26">
    <w:abstractNumId w:val="22"/>
  </w:num>
  <w:num w:numId="27">
    <w:abstractNumId w:val="23"/>
  </w:num>
  <w:num w:numId="28">
    <w:abstractNumId w:val="19"/>
  </w:num>
  <w:num w:numId="29">
    <w:abstractNumId w:val="12"/>
  </w:num>
  <w:num w:numId="30">
    <w:abstractNumId w:val="18"/>
  </w:num>
  <w:num w:numId="31">
    <w:abstractNumId w:val="32"/>
  </w:num>
  <w:num w:numId="32">
    <w:abstractNumId w:val="8"/>
  </w:num>
  <w:num w:numId="33">
    <w:abstractNumId w:val="29"/>
  </w:num>
  <w:num w:numId="34">
    <w:abstractNumId w:val="14"/>
    <w:lvlOverride w:ilvl="0">
      <w:startOverride w:val="2"/>
    </w:lvlOverride>
    <w:lvlOverride w:ilvl="1">
      <w:startOverride w:val="1"/>
    </w:lvlOverride>
  </w:num>
  <w:num w:numId="35">
    <w:abstractNumId w:val="14"/>
    <w:lvlOverride w:ilvl="0">
      <w:startOverride w:val="1"/>
    </w:lvlOverride>
    <w:lvlOverride w:ilvl="1">
      <w:startOverride w:val="2"/>
    </w:lvlOverride>
  </w:num>
  <w:num w:numId="36">
    <w:abstractNumId w:val="14"/>
    <w:lvlOverride w:ilvl="0">
      <w:startOverride w:val="2"/>
    </w:lvlOverride>
    <w:lvlOverride w:ilvl="1">
      <w:startOverride w:val="1"/>
    </w:lvlOverride>
  </w:num>
  <w:num w:numId="37">
    <w:abstractNumId w:val="6"/>
  </w:num>
  <w:num w:numId="38">
    <w:abstractNumId w:val="1"/>
  </w:num>
  <w:num w:numId="39">
    <w:abstractNumId w:val="2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823"/>
    <w:rsid w:val="00000635"/>
    <w:rsid w:val="00003823"/>
    <w:rsid w:val="00004847"/>
    <w:rsid w:val="000131AE"/>
    <w:rsid w:val="00017E0C"/>
    <w:rsid w:val="0002366D"/>
    <w:rsid w:val="00032E93"/>
    <w:rsid w:val="000374DC"/>
    <w:rsid w:val="0004134D"/>
    <w:rsid w:val="000422AB"/>
    <w:rsid w:val="000433BE"/>
    <w:rsid w:val="00050EEF"/>
    <w:rsid w:val="00055EC8"/>
    <w:rsid w:val="00056119"/>
    <w:rsid w:val="000565B3"/>
    <w:rsid w:val="00057693"/>
    <w:rsid w:val="00073019"/>
    <w:rsid w:val="00074382"/>
    <w:rsid w:val="00074982"/>
    <w:rsid w:val="00074EEA"/>
    <w:rsid w:val="00081204"/>
    <w:rsid w:val="00081CD9"/>
    <w:rsid w:val="00081EAF"/>
    <w:rsid w:val="00083414"/>
    <w:rsid w:val="00086AD5"/>
    <w:rsid w:val="00090186"/>
    <w:rsid w:val="000957B8"/>
    <w:rsid w:val="000A0D90"/>
    <w:rsid w:val="000A6E0C"/>
    <w:rsid w:val="000B07A9"/>
    <w:rsid w:val="000B3A18"/>
    <w:rsid w:val="000B54D2"/>
    <w:rsid w:val="000B66A5"/>
    <w:rsid w:val="000B7E41"/>
    <w:rsid w:val="000C502E"/>
    <w:rsid w:val="000C7614"/>
    <w:rsid w:val="000C7F39"/>
    <w:rsid w:val="000D26EA"/>
    <w:rsid w:val="000D51A4"/>
    <w:rsid w:val="000D6604"/>
    <w:rsid w:val="000E7089"/>
    <w:rsid w:val="000E7FE7"/>
    <w:rsid w:val="000F3593"/>
    <w:rsid w:val="001021CF"/>
    <w:rsid w:val="001026C3"/>
    <w:rsid w:val="001072C5"/>
    <w:rsid w:val="0012383B"/>
    <w:rsid w:val="0012472E"/>
    <w:rsid w:val="00124F67"/>
    <w:rsid w:val="00130E1A"/>
    <w:rsid w:val="0013255E"/>
    <w:rsid w:val="00133E0F"/>
    <w:rsid w:val="00137039"/>
    <w:rsid w:val="00137F4B"/>
    <w:rsid w:val="00146436"/>
    <w:rsid w:val="00150140"/>
    <w:rsid w:val="0015511E"/>
    <w:rsid w:val="0016001F"/>
    <w:rsid w:val="0016691F"/>
    <w:rsid w:val="00171495"/>
    <w:rsid w:val="001813A9"/>
    <w:rsid w:val="0018713A"/>
    <w:rsid w:val="00193080"/>
    <w:rsid w:val="00193628"/>
    <w:rsid w:val="001A316A"/>
    <w:rsid w:val="001B0801"/>
    <w:rsid w:val="001C09C5"/>
    <w:rsid w:val="001C0B1D"/>
    <w:rsid w:val="001C10D1"/>
    <w:rsid w:val="001C1BB8"/>
    <w:rsid w:val="001C6459"/>
    <w:rsid w:val="001E010D"/>
    <w:rsid w:val="001E5D64"/>
    <w:rsid w:val="001F1436"/>
    <w:rsid w:val="001F3264"/>
    <w:rsid w:val="0020739E"/>
    <w:rsid w:val="00216135"/>
    <w:rsid w:val="00216374"/>
    <w:rsid w:val="0022631F"/>
    <w:rsid w:val="00235E7C"/>
    <w:rsid w:val="00244B47"/>
    <w:rsid w:val="0024598A"/>
    <w:rsid w:val="00254104"/>
    <w:rsid w:val="00254C02"/>
    <w:rsid w:val="00262572"/>
    <w:rsid w:val="00271B01"/>
    <w:rsid w:val="0027498C"/>
    <w:rsid w:val="00276576"/>
    <w:rsid w:val="0027769B"/>
    <w:rsid w:val="0028027A"/>
    <w:rsid w:val="0029262C"/>
    <w:rsid w:val="00293056"/>
    <w:rsid w:val="002A1364"/>
    <w:rsid w:val="002A1A19"/>
    <w:rsid w:val="002A28A3"/>
    <w:rsid w:val="002A34C4"/>
    <w:rsid w:val="002A492A"/>
    <w:rsid w:val="002B1918"/>
    <w:rsid w:val="002B388D"/>
    <w:rsid w:val="002C2421"/>
    <w:rsid w:val="002E0FAC"/>
    <w:rsid w:val="002E1549"/>
    <w:rsid w:val="002F39CB"/>
    <w:rsid w:val="002F482D"/>
    <w:rsid w:val="002F513B"/>
    <w:rsid w:val="00322173"/>
    <w:rsid w:val="0032600F"/>
    <w:rsid w:val="00342025"/>
    <w:rsid w:val="0034416D"/>
    <w:rsid w:val="003500D7"/>
    <w:rsid w:val="00354267"/>
    <w:rsid w:val="00355281"/>
    <w:rsid w:val="003554C9"/>
    <w:rsid w:val="00376ABE"/>
    <w:rsid w:val="00396966"/>
    <w:rsid w:val="003A7254"/>
    <w:rsid w:val="003B4CCD"/>
    <w:rsid w:val="003C1601"/>
    <w:rsid w:val="003C28D2"/>
    <w:rsid w:val="003C53EB"/>
    <w:rsid w:val="003D25CB"/>
    <w:rsid w:val="003D5154"/>
    <w:rsid w:val="003E2970"/>
    <w:rsid w:val="0040032C"/>
    <w:rsid w:val="004022C4"/>
    <w:rsid w:val="00406215"/>
    <w:rsid w:val="0040635B"/>
    <w:rsid w:val="00420EEC"/>
    <w:rsid w:val="0042266D"/>
    <w:rsid w:val="00425FF7"/>
    <w:rsid w:val="00446299"/>
    <w:rsid w:val="00450C9B"/>
    <w:rsid w:val="00451007"/>
    <w:rsid w:val="0045597F"/>
    <w:rsid w:val="00456D31"/>
    <w:rsid w:val="00460FC5"/>
    <w:rsid w:val="00471F67"/>
    <w:rsid w:val="00484C02"/>
    <w:rsid w:val="00486EC0"/>
    <w:rsid w:val="00490DCD"/>
    <w:rsid w:val="004A0CCA"/>
    <w:rsid w:val="004A103A"/>
    <w:rsid w:val="004A39B7"/>
    <w:rsid w:val="004B0D3C"/>
    <w:rsid w:val="004B7160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36018"/>
    <w:rsid w:val="00542154"/>
    <w:rsid w:val="00544390"/>
    <w:rsid w:val="005479F3"/>
    <w:rsid w:val="00557384"/>
    <w:rsid w:val="0057197E"/>
    <w:rsid w:val="00577A0E"/>
    <w:rsid w:val="00580FCD"/>
    <w:rsid w:val="0058636E"/>
    <w:rsid w:val="005872C1"/>
    <w:rsid w:val="00590545"/>
    <w:rsid w:val="005954D8"/>
    <w:rsid w:val="005A11CE"/>
    <w:rsid w:val="005B1E13"/>
    <w:rsid w:val="005B7C3B"/>
    <w:rsid w:val="005C383B"/>
    <w:rsid w:val="005E1649"/>
    <w:rsid w:val="005E1A36"/>
    <w:rsid w:val="005E648B"/>
    <w:rsid w:val="005F4BB3"/>
    <w:rsid w:val="00606124"/>
    <w:rsid w:val="00606FF4"/>
    <w:rsid w:val="0060782E"/>
    <w:rsid w:val="006109D1"/>
    <w:rsid w:val="00612C57"/>
    <w:rsid w:val="00615D25"/>
    <w:rsid w:val="00616F96"/>
    <w:rsid w:val="00630EA2"/>
    <w:rsid w:val="006326A5"/>
    <w:rsid w:val="00641790"/>
    <w:rsid w:val="00646E59"/>
    <w:rsid w:val="00654B4E"/>
    <w:rsid w:val="0066313C"/>
    <w:rsid w:val="006704B9"/>
    <w:rsid w:val="00673D13"/>
    <w:rsid w:val="00674C47"/>
    <w:rsid w:val="00677EB3"/>
    <w:rsid w:val="006B1BE3"/>
    <w:rsid w:val="006B4FB9"/>
    <w:rsid w:val="006D119F"/>
    <w:rsid w:val="006E0EEB"/>
    <w:rsid w:val="006E24C7"/>
    <w:rsid w:val="006E3B0C"/>
    <w:rsid w:val="006F4A31"/>
    <w:rsid w:val="0071206A"/>
    <w:rsid w:val="0071480A"/>
    <w:rsid w:val="00715F03"/>
    <w:rsid w:val="00721FEF"/>
    <w:rsid w:val="00723A4C"/>
    <w:rsid w:val="007245B3"/>
    <w:rsid w:val="00724A8A"/>
    <w:rsid w:val="00736E2B"/>
    <w:rsid w:val="00746E13"/>
    <w:rsid w:val="00757F29"/>
    <w:rsid w:val="00763E1A"/>
    <w:rsid w:val="00764CCB"/>
    <w:rsid w:val="00772DE1"/>
    <w:rsid w:val="00774CBC"/>
    <w:rsid w:val="00775266"/>
    <w:rsid w:val="00777DD7"/>
    <w:rsid w:val="00786D6E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F0762"/>
    <w:rsid w:val="007F6926"/>
    <w:rsid w:val="007F759B"/>
    <w:rsid w:val="00820AC7"/>
    <w:rsid w:val="00826E43"/>
    <w:rsid w:val="00831756"/>
    <w:rsid w:val="00836AE1"/>
    <w:rsid w:val="00850891"/>
    <w:rsid w:val="00851DE7"/>
    <w:rsid w:val="00852727"/>
    <w:rsid w:val="00854C8B"/>
    <w:rsid w:val="00857DE6"/>
    <w:rsid w:val="00861C43"/>
    <w:rsid w:val="00865793"/>
    <w:rsid w:val="0086675E"/>
    <w:rsid w:val="00870E15"/>
    <w:rsid w:val="0087220F"/>
    <w:rsid w:val="00873113"/>
    <w:rsid w:val="008777CC"/>
    <w:rsid w:val="008844A0"/>
    <w:rsid w:val="00890093"/>
    <w:rsid w:val="008900B6"/>
    <w:rsid w:val="00893FD0"/>
    <w:rsid w:val="008959E1"/>
    <w:rsid w:val="008B127B"/>
    <w:rsid w:val="008B5C71"/>
    <w:rsid w:val="008E4F46"/>
    <w:rsid w:val="008F2A84"/>
    <w:rsid w:val="00901192"/>
    <w:rsid w:val="009067FF"/>
    <w:rsid w:val="00917BC2"/>
    <w:rsid w:val="00930471"/>
    <w:rsid w:val="00931042"/>
    <w:rsid w:val="00936175"/>
    <w:rsid w:val="00936A05"/>
    <w:rsid w:val="009436CB"/>
    <w:rsid w:val="00950647"/>
    <w:rsid w:val="0097634C"/>
    <w:rsid w:val="00983D14"/>
    <w:rsid w:val="009867AA"/>
    <w:rsid w:val="009A1ADC"/>
    <w:rsid w:val="009A40A0"/>
    <w:rsid w:val="009B6F70"/>
    <w:rsid w:val="009E2181"/>
    <w:rsid w:val="009E63FF"/>
    <w:rsid w:val="009E6F30"/>
    <w:rsid w:val="009F13F4"/>
    <w:rsid w:val="00A051AB"/>
    <w:rsid w:val="00A06392"/>
    <w:rsid w:val="00A06C23"/>
    <w:rsid w:val="00A41812"/>
    <w:rsid w:val="00A4185E"/>
    <w:rsid w:val="00A4355F"/>
    <w:rsid w:val="00A614C2"/>
    <w:rsid w:val="00A6399F"/>
    <w:rsid w:val="00A6442C"/>
    <w:rsid w:val="00A70273"/>
    <w:rsid w:val="00A75247"/>
    <w:rsid w:val="00A802D6"/>
    <w:rsid w:val="00A836A6"/>
    <w:rsid w:val="00A929D4"/>
    <w:rsid w:val="00AA21D1"/>
    <w:rsid w:val="00AA259A"/>
    <w:rsid w:val="00AA4521"/>
    <w:rsid w:val="00AA7FBC"/>
    <w:rsid w:val="00AD4ADC"/>
    <w:rsid w:val="00AF2CC6"/>
    <w:rsid w:val="00B06B44"/>
    <w:rsid w:val="00B2158D"/>
    <w:rsid w:val="00B226BD"/>
    <w:rsid w:val="00B22B8B"/>
    <w:rsid w:val="00B23F89"/>
    <w:rsid w:val="00B50929"/>
    <w:rsid w:val="00B51462"/>
    <w:rsid w:val="00B51748"/>
    <w:rsid w:val="00B618A3"/>
    <w:rsid w:val="00B63655"/>
    <w:rsid w:val="00B63D28"/>
    <w:rsid w:val="00B72885"/>
    <w:rsid w:val="00B770F5"/>
    <w:rsid w:val="00B8494E"/>
    <w:rsid w:val="00B908C1"/>
    <w:rsid w:val="00B919A1"/>
    <w:rsid w:val="00B94D51"/>
    <w:rsid w:val="00BA769B"/>
    <w:rsid w:val="00BB10F6"/>
    <w:rsid w:val="00BB75D6"/>
    <w:rsid w:val="00BC358D"/>
    <w:rsid w:val="00BC3759"/>
    <w:rsid w:val="00BD2963"/>
    <w:rsid w:val="00BE0165"/>
    <w:rsid w:val="00BE32EB"/>
    <w:rsid w:val="00BE571F"/>
    <w:rsid w:val="00BF538F"/>
    <w:rsid w:val="00C05183"/>
    <w:rsid w:val="00C05622"/>
    <w:rsid w:val="00C060B1"/>
    <w:rsid w:val="00C21396"/>
    <w:rsid w:val="00C30FDB"/>
    <w:rsid w:val="00C32DD0"/>
    <w:rsid w:val="00C330CD"/>
    <w:rsid w:val="00C417BF"/>
    <w:rsid w:val="00C42AE2"/>
    <w:rsid w:val="00C46E07"/>
    <w:rsid w:val="00C52C1D"/>
    <w:rsid w:val="00C5481A"/>
    <w:rsid w:val="00C55E4F"/>
    <w:rsid w:val="00C7598A"/>
    <w:rsid w:val="00C759B0"/>
    <w:rsid w:val="00C87066"/>
    <w:rsid w:val="00C912D3"/>
    <w:rsid w:val="00C97917"/>
    <w:rsid w:val="00CA60EE"/>
    <w:rsid w:val="00CA6431"/>
    <w:rsid w:val="00CB43F8"/>
    <w:rsid w:val="00CC1227"/>
    <w:rsid w:val="00CC30A9"/>
    <w:rsid w:val="00CC494F"/>
    <w:rsid w:val="00CC6639"/>
    <w:rsid w:val="00CD0E1A"/>
    <w:rsid w:val="00CD4BFB"/>
    <w:rsid w:val="00CD7238"/>
    <w:rsid w:val="00CE0D46"/>
    <w:rsid w:val="00CE1DC9"/>
    <w:rsid w:val="00CF0010"/>
    <w:rsid w:val="00CF1714"/>
    <w:rsid w:val="00CF237F"/>
    <w:rsid w:val="00D016E9"/>
    <w:rsid w:val="00D10ABB"/>
    <w:rsid w:val="00D117E2"/>
    <w:rsid w:val="00D22DE7"/>
    <w:rsid w:val="00D304A5"/>
    <w:rsid w:val="00D31FCA"/>
    <w:rsid w:val="00D35D98"/>
    <w:rsid w:val="00D43555"/>
    <w:rsid w:val="00D46C20"/>
    <w:rsid w:val="00D47764"/>
    <w:rsid w:val="00D518E1"/>
    <w:rsid w:val="00D53024"/>
    <w:rsid w:val="00D72A48"/>
    <w:rsid w:val="00D74A02"/>
    <w:rsid w:val="00D9482B"/>
    <w:rsid w:val="00D9773C"/>
    <w:rsid w:val="00DA169D"/>
    <w:rsid w:val="00DA3E74"/>
    <w:rsid w:val="00DA49E6"/>
    <w:rsid w:val="00DA6B0D"/>
    <w:rsid w:val="00DA7054"/>
    <w:rsid w:val="00DB2C1A"/>
    <w:rsid w:val="00DD35DF"/>
    <w:rsid w:val="00DD4AC7"/>
    <w:rsid w:val="00DD52CA"/>
    <w:rsid w:val="00DE3A08"/>
    <w:rsid w:val="00DF5733"/>
    <w:rsid w:val="00DF5D09"/>
    <w:rsid w:val="00DF7158"/>
    <w:rsid w:val="00DF73A9"/>
    <w:rsid w:val="00E2290C"/>
    <w:rsid w:val="00E43221"/>
    <w:rsid w:val="00E437DD"/>
    <w:rsid w:val="00E47209"/>
    <w:rsid w:val="00E507A2"/>
    <w:rsid w:val="00E5621C"/>
    <w:rsid w:val="00E62FB6"/>
    <w:rsid w:val="00E6564A"/>
    <w:rsid w:val="00E76CBB"/>
    <w:rsid w:val="00E80CA2"/>
    <w:rsid w:val="00E900BC"/>
    <w:rsid w:val="00E978A0"/>
    <w:rsid w:val="00EA7D13"/>
    <w:rsid w:val="00EB7C45"/>
    <w:rsid w:val="00EC1BCE"/>
    <w:rsid w:val="00ED2CF5"/>
    <w:rsid w:val="00ED43ED"/>
    <w:rsid w:val="00ED54C8"/>
    <w:rsid w:val="00ED58AB"/>
    <w:rsid w:val="00ED5A75"/>
    <w:rsid w:val="00ED64A5"/>
    <w:rsid w:val="00EE2E32"/>
    <w:rsid w:val="00EE3E82"/>
    <w:rsid w:val="00EE4FA3"/>
    <w:rsid w:val="00EE65AC"/>
    <w:rsid w:val="00EF6F90"/>
    <w:rsid w:val="00F00DFB"/>
    <w:rsid w:val="00F11971"/>
    <w:rsid w:val="00F24904"/>
    <w:rsid w:val="00F24EFE"/>
    <w:rsid w:val="00F51831"/>
    <w:rsid w:val="00F53CD2"/>
    <w:rsid w:val="00F645C9"/>
    <w:rsid w:val="00F82383"/>
    <w:rsid w:val="00F856A4"/>
    <w:rsid w:val="00F878F6"/>
    <w:rsid w:val="00FA17A9"/>
    <w:rsid w:val="00FB2060"/>
    <w:rsid w:val="00FB3A1C"/>
    <w:rsid w:val="00FB3AFB"/>
    <w:rsid w:val="00FD1DF4"/>
    <w:rsid w:val="00FF2B72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7739"/>
  <w15:docId w15:val="{35295CB9-BC82-442C-B71C-FBA7E565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styleId="af8">
    <w:name w:val="Unresolved Mention"/>
    <w:basedOn w:val="a0"/>
    <w:uiPriority w:val="99"/>
    <w:semiHidden/>
    <w:unhideWhenUsed/>
    <w:rsid w:val="0045597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4559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ay-Hefetz/ScientistsCompetition/wiki/srs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roto-d8703.firebaseapp.com/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proto-d8703.firebaseapp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tay-Hefetz/ScientistsCompetition/wiki/srs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E8F946E-7C9E-4F86-B606-FD6E52763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1267</TotalTime>
  <Pages>10</Pages>
  <Words>2138</Words>
  <Characters>10694</Characters>
  <Application>Microsoft Office Word</Application>
  <DocSecurity>0</DocSecurity>
  <Lines>89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itay</cp:lastModifiedBy>
  <cp:revision>77</cp:revision>
  <cp:lastPrinted>2015-02-22T09:52:00Z</cp:lastPrinted>
  <dcterms:created xsi:type="dcterms:W3CDTF">2018-03-28T18:21:00Z</dcterms:created>
  <dcterms:modified xsi:type="dcterms:W3CDTF">2018-04-11T16:02:00Z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